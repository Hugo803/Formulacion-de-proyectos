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900"/>
        <w:gridCol w:w="3276"/>
      </w:tblGrid>
      <w:tr w:rsidR="00727C4D" w:rsidRPr="00A51044">
        <w:trPr>
          <w:jc w:val="right"/>
        </w:trPr>
        <w:tc>
          <w:tcPr>
            <w:tcW w:w="3900" w:type="dxa"/>
          </w:tcPr>
          <w:p w:rsidR="00AC3579" w:rsidRPr="00A51044" w:rsidRDefault="0005552D" w:rsidP="008F3181">
            <w:pPr>
              <w:pStyle w:val="Direccin2"/>
              <w:spacing w:line="360" w:lineRule="auto"/>
              <w:rPr>
                <w:sz w:val="24"/>
                <w:szCs w:val="24"/>
                <w:lang w:val="es-419"/>
              </w:rPr>
            </w:pPr>
            <w:bookmarkStart w:id="0" w:name="xgraphic"/>
            <w:r w:rsidRPr="00A51044">
              <w:rPr>
                <w:sz w:val="24"/>
                <w:szCs w:val="24"/>
                <w:lang w:val="es-419"/>
              </w:rPr>
              <w:t>San Salvador</w:t>
            </w:r>
            <w:r w:rsidR="000116DD" w:rsidRPr="00A51044">
              <w:rPr>
                <w:sz w:val="24"/>
                <w:szCs w:val="24"/>
                <w:lang w:val="es-419"/>
              </w:rPr>
              <w:t>,</w:t>
            </w:r>
            <w:r w:rsidRPr="00A51044">
              <w:rPr>
                <w:sz w:val="24"/>
                <w:szCs w:val="24"/>
                <w:lang w:val="es-419"/>
              </w:rPr>
              <w:t xml:space="preserve"> El Salvador</w:t>
            </w:r>
            <w:r w:rsidR="00AC3579" w:rsidRPr="00A51044">
              <w:rPr>
                <w:sz w:val="24"/>
                <w:szCs w:val="24"/>
                <w:lang w:val="es-419"/>
              </w:rPr>
              <w:t>,</w:t>
            </w:r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727C4D" w:rsidRPr="00A51044" w:rsidRDefault="0005552D" w:rsidP="008F3181">
            <w:pPr>
              <w:pStyle w:val="Direccin2"/>
              <w:spacing w:line="360" w:lineRule="auto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Centro </w:t>
            </w:r>
            <w:r w:rsidR="00693A87" w:rsidRPr="00A51044">
              <w:rPr>
                <w:sz w:val="24"/>
                <w:szCs w:val="24"/>
                <w:lang w:val="es-419"/>
              </w:rPr>
              <w:t>América</w:t>
            </w:r>
          </w:p>
          <w:p w:rsidR="00AC3579" w:rsidRPr="00A51044" w:rsidRDefault="00AC3579" w:rsidP="00AC3579">
            <w:pPr>
              <w:pStyle w:val="Direccin2"/>
              <w:spacing w:line="360" w:lineRule="auto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Tel.: 2275-8888</w:t>
            </w:r>
          </w:p>
          <w:p w:rsidR="00AC3579" w:rsidRPr="00A51044" w:rsidRDefault="00AC3579" w:rsidP="00AC3579">
            <w:pPr>
              <w:pStyle w:val="Direccin2"/>
              <w:spacing w:line="360" w:lineRule="auto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Fax: 503-2275-8714</w:t>
            </w:r>
          </w:p>
        </w:tc>
        <w:tc>
          <w:tcPr>
            <w:tcW w:w="3146" w:type="dxa"/>
          </w:tcPr>
          <w:p w:rsidR="00AC3579" w:rsidRPr="00A51044" w:rsidRDefault="00AC3579" w:rsidP="00AC3579">
            <w:pPr>
              <w:pStyle w:val="Direccin1"/>
              <w:spacing w:line="360" w:lineRule="auto"/>
              <w:rPr>
                <w:sz w:val="24"/>
                <w:szCs w:val="24"/>
                <w:lang w:val="es-419"/>
              </w:rPr>
            </w:pPr>
            <w:hyperlink r:id="rId7" w:tgtFrame="_blank" w:history="1">
              <w:r w:rsidRPr="00A51044">
                <w:rPr>
                  <w:rStyle w:val="Hipervnculo"/>
                  <w:sz w:val="24"/>
                  <w:szCs w:val="24"/>
                  <w:lang w:val="es-419"/>
                </w:rPr>
                <w:t>adolfo.araujo@mail.utec.edu.sv</w:t>
              </w:r>
            </w:hyperlink>
          </w:p>
          <w:p w:rsidR="00AC3579" w:rsidRPr="00A51044" w:rsidRDefault="00AC3579" w:rsidP="00AC3579">
            <w:pPr>
              <w:pStyle w:val="Direccin1"/>
              <w:spacing w:line="360" w:lineRule="auto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Sitio Web: </w:t>
            </w:r>
            <w:hyperlink r:id="rId8" w:tgtFrame="_blank" w:history="1">
              <w:r w:rsidRPr="00A51044">
                <w:rPr>
                  <w:rStyle w:val="Hipervnculo"/>
                  <w:sz w:val="24"/>
                  <w:szCs w:val="24"/>
                  <w:lang w:val="es-419"/>
                </w:rPr>
                <w:t>adolfoaraujo.com</w:t>
              </w:r>
            </w:hyperlink>
          </w:p>
          <w:p w:rsidR="00AC3579" w:rsidRPr="00A51044" w:rsidRDefault="00AC3579" w:rsidP="00AC3579">
            <w:pPr>
              <w:pStyle w:val="Direccin1"/>
              <w:spacing w:line="360" w:lineRule="auto"/>
              <w:rPr>
                <w:sz w:val="24"/>
                <w:szCs w:val="24"/>
                <w:lang w:val="es-419"/>
              </w:rPr>
            </w:pPr>
            <w:hyperlink r:id="rId9" w:tgtFrame="_blank" w:history="1">
              <w:r w:rsidRPr="00A51044">
                <w:rPr>
                  <w:rStyle w:val="Hipervnculo"/>
                  <w:sz w:val="24"/>
                  <w:szCs w:val="24"/>
                  <w:lang w:val="es-419"/>
                </w:rPr>
                <w:t>twitter.com/</w:t>
              </w:r>
              <w:proofErr w:type="spellStart"/>
              <w:r w:rsidRPr="00A51044">
                <w:rPr>
                  <w:rStyle w:val="Hipervnculo"/>
                  <w:sz w:val="24"/>
                  <w:szCs w:val="24"/>
                  <w:lang w:val="es-419"/>
                </w:rPr>
                <w:t>ajaraujo</w:t>
              </w:r>
              <w:proofErr w:type="spellEnd"/>
            </w:hyperlink>
          </w:p>
          <w:p w:rsidR="0005552D" w:rsidRPr="00A51044" w:rsidRDefault="00AC3579" w:rsidP="00AC3579">
            <w:pPr>
              <w:pStyle w:val="Direccin1"/>
              <w:spacing w:line="360" w:lineRule="auto"/>
              <w:rPr>
                <w:sz w:val="24"/>
                <w:szCs w:val="24"/>
                <w:lang w:val="es-419"/>
              </w:rPr>
            </w:pPr>
            <w:hyperlink r:id="rId10" w:tgtFrame="_blank" w:history="1">
              <w:r w:rsidRPr="00A51044">
                <w:rPr>
                  <w:rStyle w:val="Hipervnculo"/>
                  <w:sz w:val="24"/>
                  <w:szCs w:val="24"/>
                  <w:lang w:val="es-419"/>
                </w:rPr>
                <w:t>facebook.com/</w:t>
              </w:r>
              <w:proofErr w:type="spellStart"/>
              <w:r w:rsidRPr="00A51044">
                <w:rPr>
                  <w:rStyle w:val="Hipervnculo"/>
                  <w:sz w:val="24"/>
                  <w:szCs w:val="24"/>
                  <w:lang w:val="es-419"/>
                </w:rPr>
                <w:t>AdolfoJAraujoJ</w:t>
              </w:r>
              <w:proofErr w:type="spellEnd"/>
            </w:hyperlink>
          </w:p>
        </w:tc>
      </w:tr>
    </w:tbl>
    <w:bookmarkEnd w:id="0"/>
    <w:p w:rsidR="00BC1D09" w:rsidRPr="00A51044" w:rsidRDefault="0005552D" w:rsidP="00AC3579">
      <w:pPr>
        <w:pStyle w:val="Nombre"/>
        <w:rPr>
          <w:lang w:val="es-419"/>
        </w:rPr>
      </w:pPr>
      <w:r w:rsidRPr="00A51044">
        <w:rPr>
          <w:lang w:val="es-419"/>
        </w:rPr>
        <w:t>Adolfo José Araujo Jaimes</w:t>
      </w:r>
    </w:p>
    <w:p w:rsidR="00BC1D09" w:rsidRPr="00A51044" w:rsidRDefault="006204A5" w:rsidP="008F3181">
      <w:pPr>
        <w:spacing w:line="360" w:lineRule="auto"/>
        <w:jc w:val="center"/>
        <w:rPr>
          <w:sz w:val="24"/>
          <w:szCs w:val="24"/>
          <w:lang w:val="es-419"/>
        </w:rPr>
      </w:pPr>
      <w:r w:rsidRPr="00A51044">
        <w:rPr>
          <w:noProof/>
          <w:sz w:val="24"/>
          <w:szCs w:val="24"/>
          <w:lang w:val="es-419" w:eastAsia="es-419"/>
        </w:rPr>
        <w:drawing>
          <wp:inline distT="0" distB="0" distL="0" distR="0">
            <wp:extent cx="1209675" cy="1610060"/>
            <wp:effectExtent l="0" t="0" r="0" b="9525"/>
            <wp:docPr id="2" name="Imagen 1" descr="AJ 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 1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5" r="27365" b="39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609" cy="161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94"/>
        <w:gridCol w:w="7144"/>
      </w:tblGrid>
      <w:tr w:rsidR="00234E84" w:rsidRPr="00A51044">
        <w:tc>
          <w:tcPr>
            <w:tcW w:w="0" w:type="auto"/>
          </w:tcPr>
          <w:p w:rsidR="00693A87" w:rsidRPr="00A51044" w:rsidRDefault="00693A87" w:rsidP="008F3181">
            <w:pPr>
              <w:pStyle w:val="Ttulodeseccin"/>
              <w:spacing w:before="0" w:line="360" w:lineRule="auto"/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00A51044">
              <w:rPr>
                <w:rFonts w:ascii="Times New Roman" w:hAnsi="Times New Roman"/>
                <w:sz w:val="24"/>
                <w:szCs w:val="24"/>
                <w:lang w:val="es-419"/>
              </w:rPr>
              <w:t>Datos Personales</w:t>
            </w:r>
          </w:p>
        </w:tc>
        <w:tc>
          <w:tcPr>
            <w:tcW w:w="0" w:type="auto"/>
          </w:tcPr>
          <w:p w:rsidR="00693A87" w:rsidRPr="00A51044" w:rsidRDefault="00693A87" w:rsidP="008F3181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Fecha de nacimiento: 27 de junio de 1973</w:t>
            </w:r>
          </w:p>
          <w:p w:rsidR="00693A87" w:rsidRPr="00A51044" w:rsidRDefault="00693A87" w:rsidP="008F3181">
            <w:pPr>
              <w:spacing w:line="360" w:lineRule="auto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Lugar de nacimiento: San Salvador El Salvador Centro </w:t>
            </w:r>
            <w:r w:rsidR="009E7AAD" w:rsidRPr="00A51044">
              <w:rPr>
                <w:sz w:val="24"/>
                <w:szCs w:val="24"/>
                <w:lang w:val="es-419"/>
              </w:rPr>
              <w:t>América</w:t>
            </w:r>
          </w:p>
          <w:p w:rsidR="00693A87" w:rsidRPr="00A51044" w:rsidRDefault="00693A87" w:rsidP="008F3181">
            <w:pPr>
              <w:spacing w:line="360" w:lineRule="auto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Nacionalidad: </w:t>
            </w:r>
            <w:r w:rsidR="009E7AAD" w:rsidRPr="00A51044">
              <w:rPr>
                <w:sz w:val="24"/>
                <w:szCs w:val="24"/>
                <w:lang w:val="es-419"/>
              </w:rPr>
              <w:t>Salvadoreño</w:t>
            </w:r>
          </w:p>
          <w:p w:rsidR="009E4A80" w:rsidRPr="00A51044" w:rsidRDefault="00693A87" w:rsidP="008F3181">
            <w:pPr>
              <w:spacing w:line="360" w:lineRule="auto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Estado Familiar: Casado</w:t>
            </w:r>
          </w:p>
          <w:p w:rsidR="00AC3579" w:rsidRPr="00A51044" w:rsidRDefault="00AC3579" w:rsidP="008F3181">
            <w:pPr>
              <w:spacing w:line="360" w:lineRule="auto"/>
              <w:rPr>
                <w:sz w:val="24"/>
                <w:szCs w:val="24"/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727C4D" w:rsidRPr="00A51044" w:rsidRDefault="00727C4D" w:rsidP="008F3181">
            <w:pPr>
              <w:pStyle w:val="Ttulodeseccin"/>
              <w:spacing w:before="0" w:line="360" w:lineRule="auto"/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00A51044">
              <w:rPr>
                <w:rFonts w:ascii="Times New Roman" w:hAnsi="Times New Roman"/>
                <w:sz w:val="24"/>
                <w:szCs w:val="24"/>
                <w:lang w:val="es-419"/>
              </w:rPr>
              <w:t>Experiencia</w:t>
            </w:r>
            <w:r w:rsidR="00692052" w:rsidRPr="00A51044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Laboral</w:t>
            </w:r>
          </w:p>
        </w:tc>
        <w:tc>
          <w:tcPr>
            <w:tcW w:w="0" w:type="auto"/>
          </w:tcPr>
          <w:p w:rsidR="00BC1D09" w:rsidRPr="00A51044" w:rsidRDefault="00BC1D09" w:rsidP="008F3181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2009- hasta la fecha</w:t>
            </w:r>
          </w:p>
          <w:p w:rsidR="00BC1D09" w:rsidRPr="00A51044" w:rsidRDefault="00BC1D09" w:rsidP="008F3181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Universidad Tecnológica de El Salvador  </w:t>
            </w:r>
            <w:hyperlink r:id="rId12" w:history="1">
              <w:r w:rsidR="00A2526F" w:rsidRPr="00A51044">
                <w:rPr>
                  <w:rStyle w:val="Hipervnculo"/>
                  <w:sz w:val="24"/>
                  <w:szCs w:val="24"/>
                  <w:lang w:val="es-419"/>
                </w:rPr>
                <w:t>www.utec.edu.sv</w:t>
              </w:r>
            </w:hyperlink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BC1D09" w:rsidRPr="00A51044" w:rsidRDefault="00BC1D09" w:rsidP="008F3181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AC3579" w:rsidRPr="00A51044" w:rsidRDefault="00BC1D09" w:rsidP="00A51044">
            <w:pPr>
              <w:pStyle w:val="Puesto1"/>
              <w:spacing w:after="0" w:line="360" w:lineRule="auto"/>
              <w:rPr>
                <w:rFonts w:ascii="Times New Roman" w:hAnsi="Times New Roman"/>
                <w:i/>
                <w:spacing w:val="0"/>
                <w:sz w:val="24"/>
                <w:szCs w:val="24"/>
                <w:lang w:val="es-419"/>
              </w:rPr>
            </w:pPr>
            <w:r w:rsidRPr="00A51044">
              <w:rPr>
                <w:rFonts w:ascii="Times New Roman" w:hAnsi="Times New Roman"/>
                <w:i/>
                <w:spacing w:val="0"/>
                <w:sz w:val="24"/>
                <w:szCs w:val="24"/>
                <w:lang w:val="es-419"/>
              </w:rPr>
              <w:t>Jefe de Estadísticas Institucionales</w:t>
            </w:r>
          </w:p>
        </w:tc>
      </w:tr>
      <w:tr w:rsidR="00234E84" w:rsidRPr="00A51044">
        <w:tc>
          <w:tcPr>
            <w:tcW w:w="0" w:type="auto"/>
          </w:tcPr>
          <w:p w:rsidR="00460B67" w:rsidRPr="00A51044" w:rsidRDefault="00460B67" w:rsidP="008F3181">
            <w:pPr>
              <w:spacing w:line="360" w:lineRule="auto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AC3579" w:rsidRPr="00A51044" w:rsidRDefault="00AC3579" w:rsidP="00AC3579">
            <w:pPr>
              <w:pStyle w:val="OrganizacinUno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May</w:t>
            </w:r>
            <w:r w:rsidR="00A51044" w:rsidRPr="00A51044">
              <w:rPr>
                <w:sz w:val="24"/>
                <w:szCs w:val="24"/>
                <w:lang w:val="es-419"/>
              </w:rPr>
              <w:t>o</w:t>
            </w:r>
            <w:r w:rsidRPr="00A51044">
              <w:rPr>
                <w:sz w:val="24"/>
                <w:szCs w:val="24"/>
                <w:lang w:val="es-419"/>
              </w:rPr>
              <w:t xml:space="preserve"> 2019 hasta la fecha</w:t>
            </w:r>
          </w:p>
          <w:p w:rsidR="00AC3579" w:rsidRPr="00A51044" w:rsidRDefault="00AC3579" w:rsidP="00AC3579">
            <w:pPr>
              <w:pStyle w:val="OrganizacinUno"/>
              <w:rPr>
                <w:color w:val="0070C0"/>
                <w:sz w:val="24"/>
                <w:szCs w:val="24"/>
                <w:u w:val="single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CONAMYPE </w:t>
            </w:r>
            <w:r w:rsidR="00A2526F" w:rsidRPr="00A51044">
              <w:rPr>
                <w:color w:val="0070C0"/>
                <w:sz w:val="24"/>
                <w:szCs w:val="24"/>
                <w:u w:val="single"/>
                <w:lang w:val="es-419"/>
              </w:rPr>
              <w:t>conamype.gob.sv</w:t>
            </w:r>
          </w:p>
          <w:p w:rsidR="00AC3579" w:rsidRPr="00A51044" w:rsidRDefault="00AC3579" w:rsidP="00AC3579">
            <w:pPr>
              <w:pStyle w:val="OrganizacinUno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AC3579" w:rsidRPr="00A51044" w:rsidRDefault="00A2526F" w:rsidP="00A2526F">
            <w:pPr>
              <w:pStyle w:val="OrganizacinUno"/>
              <w:spacing w:line="360" w:lineRule="auto"/>
              <w:ind w:right="25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Director propietario de las universidades legalmente acreditadas y que dentro de su programa de estudio impartan carreras afines al desarrollo y crecimiento del sector </w:t>
            </w:r>
            <w:r w:rsidR="00A51044">
              <w:rPr>
                <w:b/>
                <w:i/>
                <w:sz w:val="24"/>
                <w:szCs w:val="24"/>
                <w:lang w:val="es-419"/>
              </w:rPr>
              <w:t>MYPE</w:t>
            </w:r>
          </w:p>
          <w:p w:rsidR="00AC3579" w:rsidRPr="00A51044" w:rsidRDefault="00AC3579" w:rsidP="00AC3579">
            <w:pPr>
              <w:pStyle w:val="OrganizacinUno"/>
              <w:spacing w:line="360" w:lineRule="auto"/>
              <w:rPr>
                <w:b/>
                <w:i/>
                <w:sz w:val="24"/>
                <w:szCs w:val="24"/>
                <w:lang w:val="es-419"/>
              </w:rPr>
            </w:pPr>
          </w:p>
          <w:p w:rsidR="00100A30" w:rsidRPr="00A51044" w:rsidRDefault="00F064A8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Nov</w:t>
            </w:r>
            <w:r w:rsidR="00A51044" w:rsidRPr="00A51044">
              <w:rPr>
                <w:sz w:val="24"/>
                <w:szCs w:val="24"/>
                <w:lang w:val="es-419"/>
              </w:rPr>
              <w:t>iembre</w:t>
            </w:r>
            <w:r w:rsidRPr="00A51044">
              <w:rPr>
                <w:sz w:val="24"/>
                <w:szCs w:val="24"/>
                <w:lang w:val="es-419"/>
              </w:rPr>
              <w:t xml:space="preserve"> 2017 hasta la fecha</w:t>
            </w:r>
          </w:p>
          <w:p w:rsidR="00F064A8" w:rsidRPr="00A51044" w:rsidRDefault="00F064A8" w:rsidP="00F064A8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Universidad Tecnológica de El Salvador  </w:t>
            </w:r>
            <w:hyperlink r:id="rId13" w:history="1">
              <w:r w:rsidRPr="00A51044">
                <w:rPr>
                  <w:color w:val="0070C0"/>
                  <w:sz w:val="24"/>
                  <w:szCs w:val="24"/>
                  <w:u w:val="single"/>
                  <w:lang w:val="es-419"/>
                </w:rPr>
                <w:t>http://www.utec.edu.sv</w:t>
              </w:r>
            </w:hyperlink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F064A8" w:rsidRPr="00A51044" w:rsidRDefault="00F064A8" w:rsidP="00F064A8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AC3579" w:rsidRPr="00A51044" w:rsidRDefault="00F064A8" w:rsidP="00F064A8">
            <w:pPr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Asesor técnico de Oficina de Soporte a la Innovación, emprendimientos y Spin-off de investigaciones</w:t>
            </w:r>
          </w:p>
        </w:tc>
      </w:tr>
      <w:tr w:rsidR="00234E84" w:rsidRPr="00A51044">
        <w:tc>
          <w:tcPr>
            <w:tcW w:w="0" w:type="auto"/>
          </w:tcPr>
          <w:p w:rsidR="00BC1D09" w:rsidRPr="00A51044" w:rsidRDefault="00BC1D09" w:rsidP="008F3181">
            <w:pPr>
              <w:spacing w:line="360" w:lineRule="auto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F064A8" w:rsidRPr="00A51044" w:rsidRDefault="00BC1D09" w:rsidP="00F064A8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2008– hasta la fecha</w:t>
            </w:r>
          </w:p>
          <w:p w:rsidR="00BC1D09" w:rsidRPr="00A51044" w:rsidRDefault="00BC1D09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Universidad Tecnológica de El Salvador</w:t>
            </w:r>
          </w:p>
          <w:p w:rsidR="00BC1D09" w:rsidRPr="00A51044" w:rsidRDefault="00BC1D09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BC1D09" w:rsidRPr="00A51044" w:rsidRDefault="00BC1D09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Docente de :</w:t>
            </w:r>
          </w:p>
          <w:p w:rsidR="00BC1D09" w:rsidRPr="00A51044" w:rsidRDefault="00BC1D09" w:rsidP="00F064A8">
            <w:pPr>
              <w:pStyle w:val="Logro"/>
              <w:ind w:left="407"/>
              <w:rPr>
                <w:rFonts w:ascii="Times New Roman" w:hAnsi="Times New Roman"/>
                <w:b/>
                <w:i/>
                <w:lang w:val="es-419"/>
              </w:rPr>
            </w:pPr>
            <w:r w:rsidRPr="00A51044">
              <w:rPr>
                <w:rFonts w:ascii="Times New Roman" w:hAnsi="Times New Roman"/>
                <w:lang w:val="es-419"/>
              </w:rPr>
              <w:t xml:space="preserve">Formulación y Evaluación de Proyectos Enfocado en </w:t>
            </w:r>
            <w:r w:rsidRPr="00A51044">
              <w:rPr>
                <w:rFonts w:ascii="Times New Roman" w:hAnsi="Times New Roman"/>
                <w:b/>
                <w:i/>
                <w:lang w:val="es-419"/>
              </w:rPr>
              <w:t xml:space="preserve">Planes de Negocio y Espíritu Emprendedor </w:t>
            </w:r>
          </w:p>
          <w:p w:rsidR="00BC1D09" w:rsidRPr="00A51044" w:rsidRDefault="00BC1D09" w:rsidP="00F064A8">
            <w:pPr>
              <w:pStyle w:val="Logro"/>
              <w:ind w:left="407"/>
              <w:rPr>
                <w:lang w:val="es-419"/>
              </w:rPr>
            </w:pPr>
            <w:r w:rsidRPr="00A51044">
              <w:rPr>
                <w:rFonts w:ascii="Times New Roman" w:hAnsi="Times New Roman"/>
                <w:lang w:val="es-419"/>
              </w:rPr>
              <w:t xml:space="preserve">Informática </w:t>
            </w:r>
          </w:p>
          <w:p w:rsidR="00AC3579" w:rsidRPr="00A51044" w:rsidRDefault="00AC3579" w:rsidP="00AC3579">
            <w:pPr>
              <w:pStyle w:val="Logro"/>
              <w:numPr>
                <w:ilvl w:val="0"/>
                <w:numId w:val="0"/>
              </w:num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100A30" w:rsidRPr="00A51044" w:rsidRDefault="00100A30" w:rsidP="008F3181">
            <w:pPr>
              <w:pStyle w:val="Ttulodesecc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uto"/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00A51044">
              <w:rPr>
                <w:rFonts w:ascii="Times New Roman" w:hAnsi="Times New Roman"/>
                <w:sz w:val="24"/>
                <w:szCs w:val="24"/>
                <w:lang w:val="es-419"/>
              </w:rPr>
              <w:t>Otros</w:t>
            </w:r>
          </w:p>
        </w:tc>
        <w:tc>
          <w:tcPr>
            <w:tcW w:w="0" w:type="auto"/>
          </w:tcPr>
          <w:p w:rsidR="00100A30" w:rsidRPr="00A51044" w:rsidRDefault="00A51044" w:rsidP="008F3181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Mayo </w:t>
            </w:r>
            <w:r w:rsidR="00100A30" w:rsidRPr="00A51044">
              <w:rPr>
                <w:sz w:val="24"/>
                <w:szCs w:val="24"/>
                <w:lang w:val="es-419"/>
              </w:rPr>
              <w:t xml:space="preserve">2018- hasta </w:t>
            </w:r>
            <w:r w:rsidRPr="00A51044">
              <w:rPr>
                <w:sz w:val="24"/>
                <w:szCs w:val="24"/>
                <w:lang w:val="es-419"/>
              </w:rPr>
              <w:t>diciembre 2019</w:t>
            </w:r>
          </w:p>
          <w:p w:rsidR="008F3181" w:rsidRPr="00A51044" w:rsidRDefault="008F3181" w:rsidP="008F3181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Universidad Tecnológica de El Salvador</w:t>
            </w:r>
          </w:p>
          <w:p w:rsidR="00100A30" w:rsidRPr="00A51044" w:rsidRDefault="00100A30" w:rsidP="008F3181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100A30" w:rsidRPr="00A51044" w:rsidRDefault="00100A30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Coordinador de Alianzas Estratégicas</w:t>
            </w:r>
            <w:r w:rsidR="008F3181" w:rsidRPr="00A51044">
              <w:rPr>
                <w:b/>
                <w:i/>
                <w:sz w:val="24"/>
                <w:szCs w:val="24"/>
                <w:lang w:val="es-419"/>
              </w:rPr>
              <w:t xml:space="preserve"> con la Sociedad de Comerciantes e Industriales Salvadoreños 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100A30" w:rsidRPr="00A51044" w:rsidRDefault="00100A30" w:rsidP="008F3181">
            <w:pPr>
              <w:pStyle w:val="Organizacin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100A30" w:rsidRPr="00A51044" w:rsidRDefault="00A51044" w:rsidP="008F3181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Noviembre </w:t>
            </w:r>
            <w:r w:rsidR="00100A30" w:rsidRPr="00A51044">
              <w:rPr>
                <w:sz w:val="24"/>
                <w:szCs w:val="24"/>
                <w:lang w:val="es-419"/>
              </w:rPr>
              <w:t>2017- hasta la fecha</w:t>
            </w:r>
          </w:p>
          <w:p w:rsidR="00100A30" w:rsidRPr="00A51044" w:rsidRDefault="00100A30" w:rsidP="008F3181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Fraternidad Internacional de Hombres de Negocios del Evangelio Completo</w:t>
            </w:r>
          </w:p>
          <w:p w:rsidR="00100A30" w:rsidRPr="00A51044" w:rsidRDefault="00100A30" w:rsidP="008F3181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100A30" w:rsidRPr="00A51044" w:rsidRDefault="00100A30" w:rsidP="00CC4355">
            <w:pPr>
              <w:pStyle w:val="OrganizacinUno"/>
              <w:spacing w:before="0" w:after="0" w:line="360" w:lineRule="auto"/>
              <w:ind w:right="0"/>
              <w:rPr>
                <w:b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Presidente del capítulo Universitario</w:t>
            </w:r>
            <w:r w:rsidRPr="00A51044">
              <w:rPr>
                <w:b/>
                <w:sz w:val="24"/>
                <w:szCs w:val="24"/>
                <w:lang w:val="es-419"/>
              </w:rPr>
              <w:t xml:space="preserve"> 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727C4D" w:rsidRPr="00A51044" w:rsidRDefault="00727C4D" w:rsidP="008F3181">
            <w:pPr>
              <w:pStyle w:val="Ttulodeseccin"/>
              <w:spacing w:before="0" w:line="360" w:lineRule="auto"/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00A51044">
              <w:rPr>
                <w:rFonts w:ascii="Times New Roman" w:hAnsi="Times New Roman"/>
                <w:sz w:val="24"/>
                <w:szCs w:val="24"/>
                <w:lang w:val="es-419"/>
              </w:rPr>
              <w:t>Educación</w:t>
            </w:r>
          </w:p>
        </w:tc>
        <w:tc>
          <w:tcPr>
            <w:tcW w:w="0" w:type="auto"/>
          </w:tcPr>
          <w:p w:rsidR="00D23FE4" w:rsidRPr="00A51044" w:rsidRDefault="00A5104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Enero </w:t>
            </w:r>
            <w:r w:rsidR="00D23FE4" w:rsidRPr="00A51044">
              <w:rPr>
                <w:sz w:val="24"/>
                <w:szCs w:val="24"/>
                <w:lang w:val="es-419"/>
              </w:rPr>
              <w:t xml:space="preserve">2009 – </w:t>
            </w:r>
            <w:r w:rsidRPr="00A51044">
              <w:rPr>
                <w:sz w:val="24"/>
                <w:szCs w:val="24"/>
                <w:lang w:val="es-419"/>
              </w:rPr>
              <w:t>m</w:t>
            </w:r>
            <w:r w:rsidR="00D23FE4" w:rsidRPr="00A51044">
              <w:rPr>
                <w:sz w:val="24"/>
                <w:szCs w:val="24"/>
                <w:lang w:val="es-419"/>
              </w:rPr>
              <w:t>ar</w:t>
            </w:r>
            <w:r w:rsidRPr="00A51044">
              <w:rPr>
                <w:sz w:val="24"/>
                <w:szCs w:val="24"/>
                <w:lang w:val="es-419"/>
              </w:rPr>
              <w:t xml:space="preserve">zo </w:t>
            </w:r>
            <w:r w:rsidR="00D23FE4" w:rsidRPr="00A51044">
              <w:rPr>
                <w:sz w:val="24"/>
                <w:szCs w:val="24"/>
                <w:lang w:val="es-419"/>
              </w:rPr>
              <w:t>2010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Universidad Carlos III de Madrid </w:t>
            </w:r>
            <w:hyperlink r:id="rId14" w:history="1">
              <w:r w:rsidRPr="00A51044">
                <w:rPr>
                  <w:lang w:val="es-419"/>
                </w:rPr>
                <w:t>http://www.uc3m.es</w:t>
              </w:r>
            </w:hyperlink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D23FE4" w:rsidRPr="00A51044" w:rsidRDefault="00DC47D7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proofErr w:type="spellStart"/>
            <w:r w:rsidRPr="00A51044">
              <w:rPr>
                <w:sz w:val="24"/>
                <w:szCs w:val="24"/>
                <w:lang w:val="es-419"/>
              </w:rPr>
              <w:t>Semi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>-</w:t>
            </w:r>
            <w:r w:rsidR="00D23FE4" w:rsidRPr="00A51044">
              <w:rPr>
                <w:sz w:val="24"/>
                <w:szCs w:val="24"/>
                <w:lang w:val="es-419"/>
              </w:rPr>
              <w:t>presencial</w:t>
            </w:r>
          </w:p>
          <w:p w:rsidR="0005552D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Máster en Ingeniería de la Web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D23FE4" w:rsidRPr="00A51044" w:rsidRDefault="00D23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D23FE4" w:rsidRPr="00A51044" w:rsidRDefault="00A5104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Enero </w:t>
            </w:r>
            <w:r w:rsidR="00D23FE4" w:rsidRPr="00A51044">
              <w:rPr>
                <w:sz w:val="24"/>
                <w:szCs w:val="24"/>
                <w:lang w:val="es-419"/>
              </w:rPr>
              <w:t>1998 – jun</w:t>
            </w:r>
            <w:r w:rsidRPr="00A51044">
              <w:rPr>
                <w:sz w:val="24"/>
                <w:szCs w:val="24"/>
                <w:lang w:val="es-419"/>
              </w:rPr>
              <w:t xml:space="preserve">io </w:t>
            </w:r>
            <w:r w:rsidR="00D23FE4" w:rsidRPr="00A51044">
              <w:rPr>
                <w:sz w:val="24"/>
                <w:szCs w:val="24"/>
                <w:lang w:val="es-419"/>
              </w:rPr>
              <w:t>2000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Universidad Tecnológica de El Salvador </w:t>
            </w:r>
            <w:hyperlink r:id="rId15" w:history="1">
              <w:r w:rsidRPr="00A51044">
                <w:rPr>
                  <w:lang w:val="es-419"/>
                </w:rPr>
                <w:t>http://www.utec.edu.sv</w:t>
              </w:r>
            </w:hyperlink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Maestría en Administración Financiera.</w:t>
            </w:r>
          </w:p>
        </w:tc>
      </w:tr>
      <w:tr w:rsidR="00234E84" w:rsidRPr="00A51044">
        <w:tc>
          <w:tcPr>
            <w:tcW w:w="0" w:type="auto"/>
          </w:tcPr>
          <w:p w:rsidR="00D23FE4" w:rsidRPr="00A51044" w:rsidRDefault="00D23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A51044" w:rsidRPr="00A51044" w:rsidRDefault="00A5104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Ene</w:t>
            </w:r>
            <w:r w:rsidR="00A51044" w:rsidRPr="00A51044">
              <w:rPr>
                <w:sz w:val="24"/>
                <w:szCs w:val="24"/>
                <w:lang w:val="es-419"/>
              </w:rPr>
              <w:t xml:space="preserve">ro </w:t>
            </w:r>
            <w:r w:rsidRPr="00A51044">
              <w:rPr>
                <w:sz w:val="24"/>
                <w:szCs w:val="24"/>
                <w:lang w:val="es-419"/>
              </w:rPr>
              <w:t>1992</w:t>
            </w:r>
            <w:r w:rsidR="00A51044" w:rsidRPr="00A51044">
              <w:rPr>
                <w:sz w:val="24"/>
                <w:szCs w:val="24"/>
                <w:lang w:val="es-419"/>
              </w:rPr>
              <w:t xml:space="preserve"> </w:t>
            </w:r>
            <w:r w:rsidRPr="00A51044">
              <w:rPr>
                <w:sz w:val="24"/>
                <w:szCs w:val="24"/>
                <w:lang w:val="es-419"/>
              </w:rPr>
              <w:t>–</w:t>
            </w:r>
            <w:r w:rsidR="00A51044" w:rsidRPr="00A51044">
              <w:rPr>
                <w:sz w:val="24"/>
                <w:szCs w:val="24"/>
                <w:lang w:val="es-419"/>
              </w:rPr>
              <w:t xml:space="preserve"> noviembre </w:t>
            </w:r>
            <w:r w:rsidRPr="00A51044">
              <w:rPr>
                <w:sz w:val="24"/>
                <w:szCs w:val="24"/>
                <w:lang w:val="es-419"/>
              </w:rPr>
              <w:t>1997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Universidad Tecnológica de El Salvador </w:t>
            </w:r>
            <w:hyperlink r:id="rId16" w:history="1">
              <w:r w:rsidRPr="00A51044">
                <w:rPr>
                  <w:lang w:val="es-419"/>
                </w:rPr>
                <w:t>http://www.utec.edu.sv</w:t>
              </w:r>
            </w:hyperlink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Ingeniería Industrial</w:t>
            </w:r>
          </w:p>
        </w:tc>
      </w:tr>
      <w:tr w:rsidR="00234E84" w:rsidRPr="00A51044">
        <w:tc>
          <w:tcPr>
            <w:tcW w:w="0" w:type="auto"/>
          </w:tcPr>
          <w:p w:rsidR="00D23FE4" w:rsidRPr="00A51044" w:rsidRDefault="00D23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A51044" w:rsidRDefault="00A5104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  <w:p w:rsidR="00A51044" w:rsidRPr="00A51044" w:rsidRDefault="00A51044" w:rsidP="00A51044">
            <w:pPr>
              <w:rPr>
                <w:lang w:val="es-419"/>
              </w:rPr>
            </w:pP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lastRenderedPageBreak/>
              <w:t>1989–1991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Colegio Salvadoreño (Bilingüe)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Bachillerato Académico (Físico Matemático)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7F93" w:rsidRPr="00A51044" w:rsidTr="004E249C">
        <w:trPr>
          <w:trHeight w:val="2484"/>
        </w:trPr>
        <w:tc>
          <w:tcPr>
            <w:tcW w:w="0" w:type="auto"/>
          </w:tcPr>
          <w:p w:rsidR="00237F93" w:rsidRPr="00A51044" w:rsidRDefault="00237F93" w:rsidP="008F3181">
            <w:pPr>
              <w:pStyle w:val="Ttulodeseccin"/>
              <w:spacing w:before="0" w:line="360" w:lineRule="auto"/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00A51044">
              <w:rPr>
                <w:rFonts w:ascii="Times New Roman" w:hAnsi="Times New Roman"/>
                <w:sz w:val="24"/>
                <w:szCs w:val="24"/>
                <w:lang w:val="es-419"/>
              </w:rPr>
              <w:lastRenderedPageBreak/>
              <w:t>Otros Estudios</w:t>
            </w:r>
          </w:p>
        </w:tc>
        <w:tc>
          <w:tcPr>
            <w:tcW w:w="0" w:type="auto"/>
          </w:tcPr>
          <w:p w:rsidR="00237F93" w:rsidRPr="00A51044" w:rsidRDefault="00237F93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May</w:t>
            </w:r>
            <w:r w:rsidR="00A51044" w:rsidRPr="00A51044">
              <w:rPr>
                <w:sz w:val="24"/>
                <w:szCs w:val="24"/>
                <w:lang w:val="es-419"/>
              </w:rPr>
              <w:t xml:space="preserve">o </w:t>
            </w:r>
            <w:r w:rsidRPr="00A51044">
              <w:rPr>
                <w:sz w:val="24"/>
                <w:szCs w:val="24"/>
                <w:lang w:val="es-419"/>
              </w:rPr>
              <w:t>2018</w:t>
            </w:r>
          </w:p>
          <w:p w:rsidR="00237F93" w:rsidRPr="00A51044" w:rsidRDefault="00237F93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Proyecto </w:t>
            </w:r>
            <w:proofErr w:type="spellStart"/>
            <w:r w:rsidRPr="00A51044">
              <w:rPr>
                <w:sz w:val="24"/>
                <w:szCs w:val="24"/>
                <w:lang w:val="es-419"/>
              </w:rPr>
              <w:t>FreeNetwork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 xml:space="preserve"> de Universidad de Alicante </w:t>
            </w:r>
          </w:p>
          <w:p w:rsidR="00237F93" w:rsidRPr="00A51044" w:rsidRDefault="00237F93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Taller de formación: Servicios de incubación y gestión del emprendimiento basado en investigación </w:t>
            </w:r>
          </w:p>
          <w:p w:rsidR="006204A5" w:rsidRPr="00A51044" w:rsidRDefault="00237F93" w:rsidP="00A51044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San Salvador, El Salvador, Universidad de El Salvador</w:t>
            </w:r>
          </w:p>
        </w:tc>
      </w:tr>
      <w:tr w:rsidR="006F3F68" w:rsidRPr="00A51044">
        <w:tc>
          <w:tcPr>
            <w:tcW w:w="0" w:type="auto"/>
          </w:tcPr>
          <w:p w:rsidR="006F3F68" w:rsidRPr="00A51044" w:rsidRDefault="006F3F68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6F3F68" w:rsidRPr="00A51044" w:rsidRDefault="00142F93" w:rsidP="006F3F68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Abr</w:t>
            </w:r>
            <w:r w:rsidR="00A51044" w:rsidRPr="00A51044">
              <w:rPr>
                <w:sz w:val="24"/>
                <w:szCs w:val="24"/>
                <w:lang w:val="es-419"/>
              </w:rPr>
              <w:t xml:space="preserve">il </w:t>
            </w:r>
            <w:r w:rsidR="006F3F68" w:rsidRPr="00A51044">
              <w:rPr>
                <w:sz w:val="24"/>
                <w:szCs w:val="24"/>
                <w:lang w:val="es-419"/>
              </w:rPr>
              <w:t>2018</w:t>
            </w:r>
          </w:p>
          <w:p w:rsidR="006F3F68" w:rsidRPr="00A51044" w:rsidRDefault="006F3F68" w:rsidP="006F3F68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Proyecto </w:t>
            </w:r>
            <w:proofErr w:type="spellStart"/>
            <w:r w:rsidRPr="00A51044">
              <w:rPr>
                <w:sz w:val="24"/>
                <w:szCs w:val="24"/>
                <w:lang w:val="es-419"/>
              </w:rPr>
              <w:t>FreeNetwork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 xml:space="preserve"> de Universidad de Alicante</w:t>
            </w:r>
          </w:p>
          <w:p w:rsidR="006F3F68" w:rsidRPr="00A51044" w:rsidRDefault="006F3F68" w:rsidP="006F3F68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Taller de Formación: Requisitos de financiación y plan de financiación: valoración de la empresa, fuentes de </w:t>
            </w:r>
            <w:r w:rsidR="00142F93" w:rsidRPr="00A51044">
              <w:rPr>
                <w:b/>
                <w:i/>
                <w:sz w:val="24"/>
                <w:szCs w:val="24"/>
                <w:lang w:val="es-419"/>
              </w:rPr>
              <w:t xml:space="preserve">financiación y </w:t>
            </w:r>
            <w:r w:rsidRPr="00A51044">
              <w:rPr>
                <w:b/>
                <w:i/>
                <w:sz w:val="24"/>
                <w:szCs w:val="24"/>
                <w:lang w:val="es-419"/>
              </w:rPr>
              <w:t>negociación</w:t>
            </w:r>
          </w:p>
          <w:p w:rsidR="006F3F68" w:rsidRDefault="00142F93" w:rsidP="00142F93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Alicante España, Oficina de Gestión de Proyectos Internacionales (OGPI)</w:t>
            </w:r>
            <w:r w:rsidR="006F3F68" w:rsidRPr="00A51044">
              <w:rPr>
                <w:sz w:val="24"/>
                <w:szCs w:val="24"/>
                <w:lang w:val="es-419"/>
              </w:rPr>
              <w:t xml:space="preserve"> </w:t>
            </w:r>
            <w:hyperlink r:id="rId17" w:history="1">
              <w:r w:rsidRPr="00A51044">
                <w:rPr>
                  <w:color w:val="0070C0"/>
                  <w:sz w:val="24"/>
                  <w:szCs w:val="24"/>
                  <w:lang w:val="es-419"/>
                </w:rPr>
                <w:t>https://www.ogpi.ua.es/cursos/</w:t>
              </w:r>
            </w:hyperlink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8F3181" w:rsidRPr="00A51044">
        <w:tc>
          <w:tcPr>
            <w:tcW w:w="0" w:type="auto"/>
          </w:tcPr>
          <w:p w:rsidR="008F3181" w:rsidRPr="00A51044" w:rsidRDefault="008F3181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8F3181" w:rsidRPr="00A51044" w:rsidRDefault="00A5104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Marzo </w:t>
            </w:r>
            <w:r w:rsidR="008F3181" w:rsidRPr="00A51044">
              <w:rPr>
                <w:sz w:val="24"/>
                <w:szCs w:val="24"/>
                <w:lang w:val="es-419"/>
              </w:rPr>
              <w:t>2018</w:t>
            </w:r>
          </w:p>
          <w:p w:rsidR="008F3181" w:rsidRPr="00A51044" w:rsidRDefault="008F3181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Proyecto </w:t>
            </w:r>
            <w:proofErr w:type="spellStart"/>
            <w:r w:rsidRPr="00A51044">
              <w:rPr>
                <w:sz w:val="24"/>
                <w:szCs w:val="24"/>
                <w:lang w:val="es-419"/>
              </w:rPr>
              <w:t>FreeNetwork</w:t>
            </w:r>
            <w:proofErr w:type="spellEnd"/>
            <w:r w:rsidR="00F064A8" w:rsidRPr="00A51044">
              <w:rPr>
                <w:sz w:val="24"/>
                <w:szCs w:val="24"/>
                <w:lang w:val="es-419"/>
              </w:rPr>
              <w:t xml:space="preserve"> de Universidad de Alicante</w:t>
            </w:r>
          </w:p>
          <w:p w:rsidR="00142F93" w:rsidRPr="00A51044" w:rsidRDefault="008F3181" w:rsidP="00142F93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Taller </w:t>
            </w:r>
            <w:r w:rsidR="00234E84" w:rsidRPr="00A51044">
              <w:rPr>
                <w:b/>
                <w:i/>
                <w:sz w:val="24"/>
                <w:szCs w:val="24"/>
                <w:lang w:val="es-419"/>
              </w:rPr>
              <w:t xml:space="preserve">de Formación: </w:t>
            </w: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Transferencia </w:t>
            </w:r>
            <w:r w:rsidR="00234E84" w:rsidRPr="00A51044">
              <w:rPr>
                <w:b/>
                <w:i/>
                <w:sz w:val="24"/>
                <w:szCs w:val="24"/>
                <w:lang w:val="es-419"/>
              </w:rPr>
              <w:t xml:space="preserve">de Tecnología, Acuerdos </w:t>
            </w: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Claves </w:t>
            </w:r>
            <w:r w:rsidR="00234E84" w:rsidRPr="00A51044">
              <w:rPr>
                <w:b/>
                <w:i/>
                <w:sz w:val="24"/>
                <w:szCs w:val="24"/>
                <w:lang w:val="es-419"/>
              </w:rPr>
              <w:t xml:space="preserve">y Rol de las Instituciones de Educación Superior </w:t>
            </w:r>
            <w:r w:rsidR="006F3F68" w:rsidRPr="00A51044">
              <w:rPr>
                <w:b/>
                <w:i/>
                <w:sz w:val="24"/>
                <w:szCs w:val="24"/>
                <w:lang w:val="es-419"/>
              </w:rPr>
              <w:t xml:space="preserve"> </w:t>
            </w:r>
          </w:p>
          <w:p w:rsidR="008F3181" w:rsidRDefault="008F3181" w:rsidP="00142F93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Guatemala, Guatemala, Universidad de San Carlos y Universidad Galileo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3F0FE4" w:rsidRPr="00A51044">
        <w:tc>
          <w:tcPr>
            <w:tcW w:w="0" w:type="auto"/>
          </w:tcPr>
          <w:p w:rsidR="003F0FE4" w:rsidRPr="00A51044" w:rsidRDefault="003F0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3F0FE4" w:rsidRPr="00A51044" w:rsidRDefault="00A5104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Febrero </w:t>
            </w:r>
            <w:r w:rsidR="003F0FE4" w:rsidRPr="00A51044">
              <w:rPr>
                <w:sz w:val="24"/>
                <w:szCs w:val="24"/>
                <w:lang w:val="es-419"/>
              </w:rPr>
              <w:t>2018</w:t>
            </w:r>
          </w:p>
          <w:p w:rsidR="003F0FE4" w:rsidRPr="00A51044" w:rsidRDefault="003F0FE4" w:rsidP="003F0FE4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Proyecto </w:t>
            </w:r>
            <w:proofErr w:type="spellStart"/>
            <w:r w:rsidRPr="00A51044">
              <w:rPr>
                <w:sz w:val="24"/>
                <w:szCs w:val="24"/>
                <w:lang w:val="es-419"/>
              </w:rPr>
              <w:t>FreeNetwork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 xml:space="preserve"> de Universidad de Alicante</w:t>
            </w:r>
          </w:p>
          <w:p w:rsidR="003F0FE4" w:rsidRPr="00A51044" w:rsidRDefault="003F0FE4" w:rsidP="003F0FE4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proofErr w:type="spellStart"/>
            <w:r w:rsidRPr="00A51044">
              <w:rPr>
                <w:sz w:val="24"/>
                <w:szCs w:val="24"/>
                <w:lang w:val="es-419"/>
              </w:rPr>
              <w:t>UniMOOC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 xml:space="preserve"> </w:t>
            </w:r>
            <w:hyperlink r:id="rId18" w:history="1">
              <w:r w:rsidRPr="00A51044">
                <w:rPr>
                  <w:color w:val="0070C0"/>
                  <w:sz w:val="24"/>
                  <w:szCs w:val="24"/>
                  <w:lang w:val="es-419"/>
                </w:rPr>
                <w:t>https://unimooc.com/</w:t>
              </w:r>
            </w:hyperlink>
            <w:r w:rsidRPr="00A51044">
              <w:rPr>
                <w:color w:val="0070C0"/>
                <w:sz w:val="24"/>
                <w:szCs w:val="24"/>
                <w:u w:val="single"/>
                <w:lang w:val="es-419"/>
              </w:rPr>
              <w:t xml:space="preserve"> </w:t>
            </w:r>
          </w:p>
          <w:p w:rsidR="003F0FE4" w:rsidRPr="00A51044" w:rsidRDefault="003F0FE4" w:rsidP="003F0FE4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Introducción a la Vigilancia Tecnológica para Emprender </w:t>
            </w:r>
          </w:p>
        </w:tc>
      </w:tr>
      <w:tr w:rsidR="00234E84" w:rsidRPr="00A51044">
        <w:tc>
          <w:tcPr>
            <w:tcW w:w="0" w:type="auto"/>
          </w:tcPr>
          <w:p w:rsidR="00D23FE4" w:rsidRPr="00A51044" w:rsidRDefault="00D23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421574" w:rsidRDefault="0042157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Nov</w:t>
            </w:r>
            <w:r w:rsidR="00A51044" w:rsidRPr="00A51044">
              <w:rPr>
                <w:sz w:val="24"/>
                <w:szCs w:val="24"/>
                <w:lang w:val="es-419"/>
              </w:rPr>
              <w:t xml:space="preserve">iembre </w:t>
            </w:r>
            <w:r w:rsidR="008F3181" w:rsidRPr="00A51044">
              <w:rPr>
                <w:sz w:val="24"/>
                <w:szCs w:val="24"/>
                <w:lang w:val="es-419"/>
              </w:rPr>
              <w:t>2017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  <w:p w:rsidR="008F3181" w:rsidRPr="00A51044" w:rsidRDefault="008F3181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Proyecto </w:t>
            </w:r>
            <w:proofErr w:type="spellStart"/>
            <w:r w:rsidRPr="00A51044">
              <w:rPr>
                <w:sz w:val="24"/>
                <w:szCs w:val="24"/>
                <w:lang w:val="es-419"/>
              </w:rPr>
              <w:t>FreeNetwork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 xml:space="preserve">  </w:t>
            </w:r>
            <w:r w:rsidR="00F064A8" w:rsidRPr="00A51044">
              <w:rPr>
                <w:sz w:val="24"/>
                <w:szCs w:val="24"/>
                <w:lang w:val="es-419"/>
              </w:rPr>
              <w:t>de Universidad de Alicante</w:t>
            </w:r>
          </w:p>
          <w:p w:rsidR="008F3181" w:rsidRPr="00A51044" w:rsidRDefault="008F3181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Taller </w:t>
            </w:r>
            <w:r w:rsidR="00234E84" w:rsidRPr="00A51044">
              <w:rPr>
                <w:b/>
                <w:i/>
                <w:sz w:val="24"/>
                <w:szCs w:val="24"/>
                <w:lang w:val="es-419"/>
              </w:rPr>
              <w:t xml:space="preserve">de Formación: </w:t>
            </w: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Transferencia </w:t>
            </w:r>
            <w:r w:rsidR="00234E84" w:rsidRPr="00A51044">
              <w:rPr>
                <w:b/>
                <w:i/>
                <w:sz w:val="24"/>
                <w:szCs w:val="24"/>
                <w:lang w:val="es-419"/>
              </w:rPr>
              <w:t>de Conocimiento , Identificación de Tecnología, Modelo de Negocio y Planificación Empresaria</w:t>
            </w:r>
          </w:p>
          <w:p w:rsidR="008F3181" w:rsidRPr="00A51044" w:rsidRDefault="008F3181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Managua Nicaragua, Universidad Americana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D23FE4" w:rsidRPr="00A51044" w:rsidRDefault="00D23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Feb</w:t>
            </w:r>
            <w:r w:rsidR="00A51044" w:rsidRPr="00A51044">
              <w:rPr>
                <w:sz w:val="24"/>
                <w:szCs w:val="24"/>
                <w:lang w:val="es-419"/>
              </w:rPr>
              <w:t xml:space="preserve">rero – noviembre </w:t>
            </w:r>
            <w:r w:rsidRPr="00A51044">
              <w:rPr>
                <w:sz w:val="24"/>
                <w:szCs w:val="24"/>
                <w:lang w:val="es-419"/>
              </w:rPr>
              <w:t>2017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Arturo López </w:t>
            </w:r>
            <w:proofErr w:type="spellStart"/>
            <w:r w:rsidRPr="00A51044">
              <w:rPr>
                <w:sz w:val="24"/>
                <w:szCs w:val="24"/>
                <w:lang w:val="es-419"/>
              </w:rPr>
              <w:t>Malumbres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>, Formación Humana Profesional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San Salvador</w:t>
            </w:r>
          </w:p>
          <w:p w:rsidR="00D23FE4" w:rsidRPr="00A51044" w:rsidRDefault="0042157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Diplomado S</w:t>
            </w:r>
            <w:r w:rsidR="00D23FE4" w:rsidRPr="00A51044">
              <w:rPr>
                <w:b/>
                <w:i/>
                <w:sz w:val="24"/>
                <w:szCs w:val="24"/>
                <w:lang w:val="es-419"/>
              </w:rPr>
              <w:t>uperior de Principios y Valores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421574" w:rsidRPr="00A51044" w:rsidRDefault="0042157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421574" w:rsidRPr="00A51044" w:rsidRDefault="0042157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Nov</w:t>
            </w:r>
            <w:r w:rsidR="00A51044" w:rsidRPr="00A51044">
              <w:rPr>
                <w:sz w:val="24"/>
                <w:szCs w:val="24"/>
                <w:lang w:val="es-419"/>
              </w:rPr>
              <w:t xml:space="preserve">iembre </w:t>
            </w:r>
            <w:r w:rsidRPr="00A51044">
              <w:rPr>
                <w:sz w:val="24"/>
                <w:szCs w:val="24"/>
                <w:lang w:val="es-419"/>
              </w:rPr>
              <w:t>2016</w:t>
            </w:r>
          </w:p>
          <w:p w:rsidR="00421574" w:rsidRPr="00A51044" w:rsidRDefault="0042157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Universidad Tecnológica y MASHAV Agencia Israelí de </w:t>
            </w:r>
            <w:r w:rsidR="00234E84" w:rsidRPr="00A51044">
              <w:rPr>
                <w:sz w:val="24"/>
                <w:szCs w:val="24"/>
                <w:lang w:val="es-419"/>
              </w:rPr>
              <w:t>Cooperación</w:t>
            </w:r>
            <w:r w:rsidRPr="00A51044">
              <w:rPr>
                <w:sz w:val="24"/>
                <w:szCs w:val="24"/>
                <w:lang w:val="es-419"/>
              </w:rPr>
              <w:t xml:space="preserve"> Internacional para el Desarrollo</w:t>
            </w:r>
          </w:p>
          <w:p w:rsidR="00421574" w:rsidRPr="00A51044" w:rsidRDefault="0042157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San Salvador</w:t>
            </w:r>
          </w:p>
          <w:p w:rsidR="00421574" w:rsidRPr="00A51044" w:rsidRDefault="0042157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Taller : </w:t>
            </w:r>
            <w:proofErr w:type="spellStart"/>
            <w:r w:rsidRPr="00A51044">
              <w:rPr>
                <w:b/>
                <w:i/>
                <w:sz w:val="24"/>
                <w:szCs w:val="24"/>
                <w:lang w:val="es-419"/>
              </w:rPr>
              <w:t>Startup</w:t>
            </w:r>
            <w:proofErr w:type="spellEnd"/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 de </w:t>
            </w:r>
            <w:proofErr w:type="spellStart"/>
            <w:r w:rsidRPr="00A51044">
              <w:rPr>
                <w:b/>
                <w:i/>
                <w:sz w:val="24"/>
                <w:szCs w:val="24"/>
                <w:lang w:val="es-419"/>
              </w:rPr>
              <w:t>Innoavación</w:t>
            </w:r>
            <w:proofErr w:type="spellEnd"/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 Empresarial</w:t>
            </w:r>
          </w:p>
          <w:p w:rsidR="006204A5" w:rsidRPr="00A51044" w:rsidRDefault="006204A5" w:rsidP="006204A5">
            <w:pPr>
              <w:rPr>
                <w:lang w:val="es-419"/>
              </w:rPr>
            </w:pPr>
          </w:p>
          <w:p w:rsidR="006204A5" w:rsidRPr="00A51044" w:rsidRDefault="006204A5" w:rsidP="006204A5">
            <w:pPr>
              <w:rPr>
                <w:lang w:val="es-419"/>
              </w:rPr>
            </w:pPr>
            <w:bookmarkStart w:id="1" w:name="_GoBack"/>
            <w:bookmarkEnd w:id="1"/>
          </w:p>
        </w:tc>
      </w:tr>
      <w:tr w:rsidR="00237F93" w:rsidRPr="00A51044">
        <w:tc>
          <w:tcPr>
            <w:tcW w:w="0" w:type="auto"/>
          </w:tcPr>
          <w:p w:rsidR="00237F93" w:rsidRPr="00A51044" w:rsidRDefault="00237F93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237F93" w:rsidRPr="00A51044" w:rsidRDefault="00A5104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Febrero </w:t>
            </w:r>
            <w:r w:rsidR="00237F93" w:rsidRPr="00A51044">
              <w:rPr>
                <w:sz w:val="24"/>
                <w:szCs w:val="24"/>
                <w:lang w:val="es-419"/>
              </w:rPr>
              <w:t>2008</w:t>
            </w:r>
          </w:p>
          <w:p w:rsidR="00237F93" w:rsidRPr="00A51044" w:rsidRDefault="00237F93" w:rsidP="00237F93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FUNDES El Salvador y FUNDAPYME</w:t>
            </w:r>
          </w:p>
          <w:p w:rsidR="00237F93" w:rsidRPr="00A51044" w:rsidRDefault="00237F93" w:rsidP="00237F93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San Salvador </w:t>
            </w:r>
          </w:p>
          <w:p w:rsidR="00237F93" w:rsidRPr="00A51044" w:rsidRDefault="00237F93" w:rsidP="00237F93">
            <w:pPr>
              <w:pStyle w:val="OrganizacinUno"/>
              <w:spacing w:before="0" w:after="0" w:line="360" w:lineRule="auto"/>
              <w:ind w:right="0"/>
              <w:rPr>
                <w:b/>
                <w:i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Transferencia de Metodología Emprendedora</w:t>
            </w:r>
            <w:r w:rsidRPr="00A51044">
              <w:rPr>
                <w:b/>
                <w:i/>
                <w:lang w:val="es-419"/>
              </w:rPr>
              <w:t xml:space="preserve"> 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D23FE4" w:rsidRPr="00A51044" w:rsidRDefault="00D23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Oct</w:t>
            </w:r>
            <w:r w:rsidR="00A51044" w:rsidRPr="00A51044">
              <w:rPr>
                <w:sz w:val="24"/>
                <w:szCs w:val="24"/>
                <w:lang w:val="es-419"/>
              </w:rPr>
              <w:t xml:space="preserve">ubre </w:t>
            </w:r>
            <w:r w:rsidRPr="00A51044">
              <w:rPr>
                <w:sz w:val="24"/>
                <w:szCs w:val="24"/>
                <w:lang w:val="es-419"/>
              </w:rPr>
              <w:t>2005 – dic</w:t>
            </w:r>
            <w:r w:rsidR="00A51044" w:rsidRPr="00A51044">
              <w:rPr>
                <w:sz w:val="24"/>
                <w:szCs w:val="24"/>
                <w:lang w:val="es-419"/>
              </w:rPr>
              <w:t xml:space="preserve">iembre </w:t>
            </w:r>
            <w:r w:rsidRPr="00A51044">
              <w:rPr>
                <w:sz w:val="24"/>
                <w:szCs w:val="24"/>
                <w:lang w:val="es-419"/>
              </w:rPr>
              <w:t>2007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American </w:t>
            </w:r>
            <w:proofErr w:type="spellStart"/>
            <w:r w:rsidRPr="00A51044">
              <w:rPr>
                <w:sz w:val="24"/>
                <w:szCs w:val="24"/>
                <w:lang w:val="es-419"/>
              </w:rPr>
              <w:t>School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 xml:space="preserve"> </w:t>
            </w:r>
            <w:hyperlink r:id="rId19" w:history="1">
              <w:r w:rsidRPr="00A51044">
                <w:rPr>
                  <w:color w:val="0070C0"/>
                  <w:sz w:val="24"/>
                  <w:szCs w:val="24"/>
                  <w:u w:val="single"/>
                  <w:lang w:val="es-419"/>
                </w:rPr>
                <w:t>http://www.amschool.edu.sv/Extension/eax(eng).htm</w:t>
              </w:r>
            </w:hyperlink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English at Works 3-3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proofErr w:type="spellStart"/>
            <w:r w:rsidRPr="00A51044">
              <w:rPr>
                <w:b/>
                <w:i/>
                <w:sz w:val="24"/>
                <w:szCs w:val="24"/>
                <w:lang w:val="es-419"/>
              </w:rPr>
              <w:t>Passages</w:t>
            </w:r>
            <w:proofErr w:type="spellEnd"/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 2-3</w:t>
            </w:r>
          </w:p>
          <w:p w:rsidR="00D23FE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Cursos de Ingles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421574" w:rsidRPr="00A51044" w:rsidRDefault="0042157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421574" w:rsidRPr="00A51044" w:rsidRDefault="0042157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Nov</w:t>
            </w:r>
            <w:r w:rsidR="00A51044">
              <w:rPr>
                <w:sz w:val="24"/>
                <w:szCs w:val="24"/>
                <w:lang w:val="es-419"/>
              </w:rPr>
              <w:t xml:space="preserve">iembre </w:t>
            </w:r>
            <w:r w:rsidRPr="00A51044">
              <w:rPr>
                <w:sz w:val="24"/>
                <w:szCs w:val="24"/>
                <w:lang w:val="es-419"/>
              </w:rPr>
              <w:t xml:space="preserve"> – diciembre 2014</w:t>
            </w:r>
          </w:p>
          <w:p w:rsidR="00421574" w:rsidRPr="00A51044" w:rsidRDefault="0042157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Universidad Tecnológica y el Programa Facilidad / GIZ</w:t>
            </w:r>
          </w:p>
          <w:p w:rsidR="00421574" w:rsidRPr="00A51044" w:rsidRDefault="0042157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</w:t>
            </w:r>
            <w:r w:rsidR="001E2BA7" w:rsidRPr="00A51044">
              <w:rPr>
                <w:sz w:val="24"/>
                <w:szCs w:val="24"/>
                <w:lang w:val="es-419"/>
              </w:rPr>
              <w:t>América</w:t>
            </w:r>
          </w:p>
          <w:p w:rsidR="00237F93" w:rsidRDefault="00421574" w:rsidP="006204A5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Curso: Programa de Planeación Estratégica de Marketing Digital y </w:t>
            </w:r>
            <w:proofErr w:type="spellStart"/>
            <w:r w:rsidRPr="00A51044">
              <w:rPr>
                <w:b/>
                <w:i/>
                <w:sz w:val="24"/>
                <w:szCs w:val="24"/>
                <w:lang w:val="es-419"/>
              </w:rPr>
              <w:t>Mineria</w:t>
            </w:r>
            <w:proofErr w:type="spellEnd"/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 de Datos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D23FE4" w:rsidRPr="00A51044" w:rsidRDefault="00D23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May</w:t>
            </w:r>
            <w:r w:rsidR="00A51044">
              <w:rPr>
                <w:sz w:val="24"/>
                <w:szCs w:val="24"/>
                <w:lang w:val="es-419"/>
              </w:rPr>
              <w:t xml:space="preserve">o </w:t>
            </w:r>
            <w:r w:rsidRPr="00A51044">
              <w:rPr>
                <w:sz w:val="24"/>
                <w:szCs w:val="24"/>
                <w:lang w:val="es-419"/>
              </w:rPr>
              <w:t>2005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INCAE (Costa Rica) </w:t>
            </w:r>
            <w:hyperlink r:id="rId20" w:history="1">
              <w:r w:rsidRPr="00A51044">
                <w:rPr>
                  <w:color w:val="0070C0"/>
                  <w:sz w:val="24"/>
                  <w:szCs w:val="24"/>
                  <w:u w:val="single"/>
                  <w:lang w:val="es-419"/>
                </w:rPr>
                <w:t>http://www.incae.ac.cr/ES/</w:t>
              </w:r>
            </w:hyperlink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D23FE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Seminario Gerentes Lideres y Trabajo en Equipo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D23FE4" w:rsidRPr="00A51044" w:rsidRDefault="00D23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May</w:t>
            </w:r>
            <w:r w:rsidR="00A51044">
              <w:rPr>
                <w:sz w:val="24"/>
                <w:szCs w:val="24"/>
                <w:lang w:val="es-419"/>
              </w:rPr>
              <w:t xml:space="preserve">o </w:t>
            </w:r>
            <w:r w:rsidRPr="00A51044">
              <w:rPr>
                <w:sz w:val="24"/>
                <w:szCs w:val="24"/>
                <w:lang w:val="es-419"/>
              </w:rPr>
              <w:t>2002</w:t>
            </w:r>
            <w:r w:rsidR="00A51044">
              <w:rPr>
                <w:sz w:val="24"/>
                <w:szCs w:val="24"/>
                <w:lang w:val="es-419"/>
              </w:rPr>
              <w:t xml:space="preserve"> – </w:t>
            </w:r>
            <w:r w:rsidRPr="00A51044">
              <w:rPr>
                <w:sz w:val="24"/>
                <w:szCs w:val="24"/>
                <w:lang w:val="es-419"/>
              </w:rPr>
              <w:t>feb</w:t>
            </w:r>
            <w:r w:rsidR="00A51044">
              <w:rPr>
                <w:sz w:val="24"/>
                <w:szCs w:val="24"/>
                <w:lang w:val="es-419"/>
              </w:rPr>
              <w:t xml:space="preserve">rero </w:t>
            </w:r>
            <w:r w:rsidRPr="00A51044">
              <w:rPr>
                <w:sz w:val="24"/>
                <w:szCs w:val="24"/>
                <w:lang w:val="es-419"/>
              </w:rPr>
              <w:t>2003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proofErr w:type="spellStart"/>
            <w:r w:rsidRPr="00A51044">
              <w:rPr>
                <w:sz w:val="24"/>
                <w:szCs w:val="24"/>
                <w:lang w:val="es-419"/>
              </w:rPr>
              <w:t>Executrain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A51044">
              <w:rPr>
                <w:sz w:val="24"/>
                <w:szCs w:val="24"/>
                <w:lang w:val="es-419"/>
              </w:rPr>
              <w:t>Computer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A51044">
              <w:rPr>
                <w:sz w:val="24"/>
                <w:szCs w:val="24"/>
                <w:lang w:val="es-419"/>
              </w:rPr>
              <w:t>Learning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 xml:space="preserve"> Center  </w:t>
            </w:r>
            <w:hyperlink r:id="rId21" w:history="1">
              <w:r w:rsidRPr="00A51044">
                <w:rPr>
                  <w:color w:val="0070C0"/>
                  <w:sz w:val="24"/>
                  <w:szCs w:val="24"/>
                  <w:u w:val="single"/>
                  <w:lang w:val="es-419"/>
                </w:rPr>
                <w:t>http://www.executrain.com.sv/</w:t>
              </w:r>
            </w:hyperlink>
            <w:r w:rsidR="00F064A8"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lastRenderedPageBreak/>
              <w:t xml:space="preserve">El Salvador Centro América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2152 </w:t>
            </w:r>
            <w:proofErr w:type="spellStart"/>
            <w:r w:rsidRPr="00A51044">
              <w:rPr>
                <w:b/>
                <w:i/>
                <w:sz w:val="24"/>
                <w:szCs w:val="24"/>
                <w:lang w:val="es-419"/>
              </w:rPr>
              <w:t>Implementing</w:t>
            </w:r>
            <w:proofErr w:type="spellEnd"/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 Windows 2000 Professional and Server</w:t>
            </w:r>
          </w:p>
          <w:p w:rsidR="00D23FE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2373 </w:t>
            </w:r>
            <w:proofErr w:type="spellStart"/>
            <w:r w:rsidRPr="00A51044">
              <w:rPr>
                <w:b/>
                <w:i/>
                <w:sz w:val="24"/>
                <w:szCs w:val="24"/>
                <w:lang w:val="es-419"/>
              </w:rPr>
              <w:t>Programming</w:t>
            </w:r>
            <w:proofErr w:type="spellEnd"/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A51044">
              <w:rPr>
                <w:b/>
                <w:i/>
                <w:sz w:val="24"/>
                <w:szCs w:val="24"/>
                <w:lang w:val="es-419"/>
              </w:rPr>
              <w:t>with</w:t>
            </w:r>
            <w:proofErr w:type="spellEnd"/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 Microsoft Visual Basic .NET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D23FE4" w:rsidRPr="00A51044" w:rsidRDefault="00D23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Ene</w:t>
            </w:r>
            <w:r w:rsidR="00A51044">
              <w:rPr>
                <w:sz w:val="24"/>
                <w:szCs w:val="24"/>
                <w:lang w:val="es-419"/>
              </w:rPr>
              <w:t xml:space="preserve">ro </w:t>
            </w:r>
            <w:r w:rsidRPr="00A51044">
              <w:rPr>
                <w:sz w:val="24"/>
                <w:szCs w:val="24"/>
                <w:lang w:val="es-419"/>
              </w:rPr>
              <w:t>2002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Florida International </w:t>
            </w:r>
            <w:proofErr w:type="spellStart"/>
            <w:r w:rsidRPr="00A51044">
              <w:rPr>
                <w:sz w:val="24"/>
                <w:szCs w:val="24"/>
                <w:lang w:val="es-419"/>
              </w:rPr>
              <w:t>University</w:t>
            </w:r>
            <w:proofErr w:type="spellEnd"/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Miami, Estados Unidos de América  </w:t>
            </w:r>
            <w:hyperlink r:id="rId22" w:history="1">
              <w:r w:rsidRPr="00A51044">
                <w:rPr>
                  <w:sz w:val="24"/>
                  <w:szCs w:val="24"/>
                  <w:lang w:val="es-419"/>
                </w:rPr>
                <w:t>http://www.fiu.edu/</w:t>
              </w:r>
            </w:hyperlink>
            <w:r w:rsidRPr="00A51044">
              <w:rPr>
                <w:sz w:val="24"/>
                <w:szCs w:val="24"/>
                <w:lang w:val="es-419"/>
              </w:rPr>
              <w:t xml:space="preserve">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proofErr w:type="spellStart"/>
            <w:r w:rsidRPr="00A51044">
              <w:rPr>
                <w:b/>
                <w:i/>
                <w:sz w:val="24"/>
                <w:szCs w:val="24"/>
                <w:lang w:val="es-419"/>
              </w:rPr>
              <w:t>Communication´s</w:t>
            </w:r>
            <w:proofErr w:type="spellEnd"/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 Servers</w:t>
            </w:r>
            <w:r w:rsidR="00237F93" w:rsidRPr="00A51044">
              <w:rPr>
                <w:b/>
                <w:i/>
                <w:sz w:val="24"/>
                <w:szCs w:val="24"/>
                <w:lang w:val="es-419"/>
              </w:rPr>
              <w:t>.</w:t>
            </w:r>
          </w:p>
          <w:p w:rsidR="00D23FE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proofErr w:type="spellStart"/>
            <w:r w:rsidRPr="00A51044">
              <w:rPr>
                <w:b/>
                <w:i/>
                <w:sz w:val="24"/>
                <w:szCs w:val="24"/>
                <w:lang w:val="es-419"/>
              </w:rPr>
              <w:t>Introduction</w:t>
            </w:r>
            <w:proofErr w:type="spellEnd"/>
            <w:r w:rsidRPr="00A51044">
              <w:rPr>
                <w:b/>
                <w:i/>
                <w:sz w:val="24"/>
                <w:szCs w:val="24"/>
                <w:lang w:val="es-419"/>
              </w:rPr>
              <w:t xml:space="preserve"> to Java </w:t>
            </w:r>
            <w:proofErr w:type="spellStart"/>
            <w:r w:rsidRPr="00A51044">
              <w:rPr>
                <w:b/>
                <w:i/>
                <w:sz w:val="24"/>
                <w:szCs w:val="24"/>
                <w:lang w:val="es-419"/>
              </w:rPr>
              <w:t>Programming</w:t>
            </w:r>
            <w:proofErr w:type="spellEnd"/>
            <w:r w:rsidR="00237F93" w:rsidRPr="00A51044">
              <w:rPr>
                <w:b/>
                <w:i/>
                <w:sz w:val="24"/>
                <w:szCs w:val="24"/>
                <w:lang w:val="es-419"/>
              </w:rPr>
              <w:t>.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D23FE4" w:rsidRPr="00A51044" w:rsidRDefault="00D23FE4" w:rsidP="008F3181">
            <w:pPr>
              <w:pStyle w:val="Organizacin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</w:p>
        </w:tc>
        <w:tc>
          <w:tcPr>
            <w:tcW w:w="0" w:type="auto"/>
          </w:tcPr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2001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Academia Europea </w:t>
            </w:r>
          </w:p>
          <w:p w:rsidR="00D23FE4" w:rsidRPr="00A51044" w:rsidRDefault="00D23FE4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El Salvador Centro América </w:t>
            </w:r>
          </w:p>
          <w:p w:rsidR="00D23FE4" w:rsidRDefault="00D23FE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Cursos de Ingles</w:t>
            </w:r>
          </w:p>
          <w:p w:rsidR="00A51044" w:rsidRPr="00A51044" w:rsidRDefault="00A51044" w:rsidP="00A51044">
            <w:pPr>
              <w:rPr>
                <w:lang w:val="es-419"/>
              </w:rPr>
            </w:pPr>
          </w:p>
        </w:tc>
      </w:tr>
      <w:tr w:rsidR="00234E84" w:rsidRPr="00A51044">
        <w:tc>
          <w:tcPr>
            <w:tcW w:w="0" w:type="auto"/>
          </w:tcPr>
          <w:p w:rsidR="00727C4D" w:rsidRPr="00A51044" w:rsidRDefault="002C2C98" w:rsidP="008F3181">
            <w:pPr>
              <w:pStyle w:val="Ttulodeseccin"/>
              <w:spacing w:before="0" w:line="360" w:lineRule="auto"/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00A51044">
              <w:rPr>
                <w:rFonts w:ascii="Times New Roman" w:hAnsi="Times New Roman"/>
                <w:sz w:val="24"/>
                <w:szCs w:val="24"/>
                <w:lang w:val="es-419"/>
              </w:rPr>
              <w:t>Referencias Personales</w:t>
            </w:r>
          </w:p>
        </w:tc>
        <w:tc>
          <w:tcPr>
            <w:tcW w:w="0" w:type="auto"/>
          </w:tcPr>
          <w:p w:rsidR="002C2C98" w:rsidRPr="00A51044" w:rsidRDefault="001E2BA7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 w:rsidRPr="00A51044">
              <w:rPr>
                <w:b/>
                <w:i/>
                <w:sz w:val="24"/>
                <w:szCs w:val="24"/>
                <w:lang w:val="es-419"/>
              </w:rPr>
              <w:t>Li</w:t>
            </w:r>
            <w:r w:rsidR="002C2C98" w:rsidRPr="00A51044">
              <w:rPr>
                <w:b/>
                <w:i/>
                <w:sz w:val="24"/>
                <w:szCs w:val="24"/>
                <w:lang w:val="es-419"/>
              </w:rPr>
              <w:t>c</w:t>
            </w:r>
            <w:r w:rsidR="00A51044">
              <w:rPr>
                <w:b/>
                <w:i/>
                <w:sz w:val="24"/>
                <w:szCs w:val="24"/>
                <w:lang w:val="es-419"/>
              </w:rPr>
              <w:t xml:space="preserve">enciado </w:t>
            </w:r>
            <w:r w:rsidR="002C2C98" w:rsidRPr="00A51044">
              <w:rPr>
                <w:b/>
                <w:i/>
                <w:sz w:val="24"/>
                <w:szCs w:val="24"/>
                <w:lang w:val="es-419"/>
              </w:rPr>
              <w:t xml:space="preserve">Carlos </w:t>
            </w:r>
            <w:r w:rsidR="00974198" w:rsidRPr="00A51044">
              <w:rPr>
                <w:b/>
                <w:i/>
                <w:sz w:val="24"/>
                <w:szCs w:val="24"/>
                <w:lang w:val="es-419"/>
              </w:rPr>
              <w:t>Reinaldo</w:t>
            </w:r>
            <w:r w:rsidR="002C2C98" w:rsidRPr="00A51044">
              <w:rPr>
                <w:b/>
                <w:i/>
                <w:sz w:val="24"/>
                <w:szCs w:val="24"/>
                <w:lang w:val="es-419"/>
              </w:rPr>
              <w:t xml:space="preserve"> </w:t>
            </w:r>
            <w:r w:rsidR="00974198" w:rsidRPr="00A51044">
              <w:rPr>
                <w:b/>
                <w:i/>
                <w:sz w:val="24"/>
                <w:szCs w:val="24"/>
                <w:lang w:val="es-419"/>
              </w:rPr>
              <w:t>López</w:t>
            </w:r>
            <w:r w:rsidR="002C2C98" w:rsidRPr="00A51044">
              <w:rPr>
                <w:b/>
                <w:i/>
                <w:sz w:val="24"/>
                <w:szCs w:val="24"/>
                <w:lang w:val="es-419"/>
              </w:rPr>
              <w:t xml:space="preserve"> </w:t>
            </w:r>
            <w:proofErr w:type="spellStart"/>
            <w:r w:rsidR="00974198" w:rsidRPr="00A51044">
              <w:rPr>
                <w:b/>
                <w:i/>
                <w:sz w:val="24"/>
                <w:szCs w:val="24"/>
                <w:lang w:val="es-419"/>
              </w:rPr>
              <w:t>Nuila</w:t>
            </w:r>
            <w:proofErr w:type="spellEnd"/>
          </w:p>
          <w:p w:rsidR="002C2C98" w:rsidRPr="00A51044" w:rsidRDefault="00237F93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Vicepresidente </w:t>
            </w:r>
            <w:r w:rsidR="002C2C98" w:rsidRPr="00A51044">
              <w:rPr>
                <w:sz w:val="24"/>
                <w:szCs w:val="24"/>
                <w:lang w:val="es-419"/>
              </w:rPr>
              <w:t xml:space="preserve">de la Universidad </w:t>
            </w:r>
            <w:r w:rsidR="00974198" w:rsidRPr="00A51044">
              <w:rPr>
                <w:sz w:val="24"/>
                <w:szCs w:val="24"/>
                <w:lang w:val="es-419"/>
              </w:rPr>
              <w:t>Tecnológica</w:t>
            </w:r>
            <w:r w:rsidR="002C2C98" w:rsidRPr="00A51044">
              <w:rPr>
                <w:sz w:val="24"/>
                <w:szCs w:val="24"/>
                <w:lang w:val="es-419"/>
              </w:rPr>
              <w:t xml:space="preserve"> de El Salvador, </w:t>
            </w:r>
            <w:r w:rsidR="0092307C" w:rsidRPr="00A51044">
              <w:rPr>
                <w:sz w:val="24"/>
                <w:szCs w:val="24"/>
                <w:lang w:val="es-419"/>
              </w:rPr>
              <w:t xml:space="preserve">  </w:t>
            </w:r>
            <w:r w:rsidR="002C2C98" w:rsidRPr="00A51044">
              <w:rPr>
                <w:sz w:val="24"/>
                <w:szCs w:val="24"/>
                <w:lang w:val="es-419"/>
              </w:rPr>
              <w:t>Centr</w:t>
            </w:r>
            <w:r w:rsidR="0092307C" w:rsidRPr="00A51044">
              <w:rPr>
                <w:sz w:val="24"/>
                <w:szCs w:val="24"/>
                <w:lang w:val="es-419"/>
              </w:rPr>
              <w:t>o</w:t>
            </w:r>
            <w:r w:rsidR="002C2C98" w:rsidRPr="00A51044">
              <w:rPr>
                <w:sz w:val="24"/>
                <w:szCs w:val="24"/>
                <w:lang w:val="es-419"/>
              </w:rPr>
              <w:t xml:space="preserve"> </w:t>
            </w:r>
            <w:r w:rsidR="00974198" w:rsidRPr="00A51044">
              <w:rPr>
                <w:sz w:val="24"/>
                <w:szCs w:val="24"/>
                <w:lang w:val="es-419"/>
              </w:rPr>
              <w:t>América</w:t>
            </w:r>
          </w:p>
          <w:p w:rsidR="002C2C98" w:rsidRPr="00A51044" w:rsidRDefault="00237F93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Primera c</w:t>
            </w:r>
            <w:r w:rsidR="0092307C" w:rsidRPr="00A51044">
              <w:rPr>
                <w:sz w:val="24"/>
                <w:szCs w:val="24"/>
                <w:lang w:val="es-419"/>
              </w:rPr>
              <w:t xml:space="preserve">alle </w:t>
            </w:r>
            <w:r w:rsidRPr="00A51044">
              <w:rPr>
                <w:sz w:val="24"/>
                <w:szCs w:val="24"/>
                <w:lang w:val="es-419"/>
              </w:rPr>
              <w:t xml:space="preserve">Poniente, entre </w:t>
            </w:r>
            <w:r w:rsidR="0092307C" w:rsidRPr="00A51044">
              <w:rPr>
                <w:sz w:val="24"/>
                <w:szCs w:val="24"/>
                <w:lang w:val="es-419"/>
              </w:rPr>
              <w:t>1</w:t>
            </w:r>
            <w:r w:rsidRPr="00A51044">
              <w:rPr>
                <w:sz w:val="24"/>
                <w:szCs w:val="24"/>
                <w:lang w:val="es-419"/>
              </w:rPr>
              <w:t>9</w:t>
            </w:r>
            <w:r w:rsidR="0092307C" w:rsidRPr="00A51044">
              <w:rPr>
                <w:sz w:val="24"/>
                <w:szCs w:val="24"/>
                <w:lang w:val="es-419"/>
              </w:rPr>
              <w:t xml:space="preserve"> </w:t>
            </w:r>
            <w:r w:rsidRPr="00A51044">
              <w:rPr>
                <w:sz w:val="24"/>
                <w:szCs w:val="24"/>
                <w:lang w:val="es-419"/>
              </w:rPr>
              <w:t xml:space="preserve">y 21 </w:t>
            </w:r>
            <w:r w:rsidR="0092307C" w:rsidRPr="00A51044">
              <w:rPr>
                <w:sz w:val="24"/>
                <w:szCs w:val="24"/>
                <w:lang w:val="es-419"/>
              </w:rPr>
              <w:t xml:space="preserve">Avenida  Norte </w:t>
            </w:r>
            <w:r w:rsidRPr="00A51044">
              <w:rPr>
                <w:sz w:val="24"/>
                <w:szCs w:val="24"/>
                <w:lang w:val="es-419"/>
              </w:rPr>
              <w:t xml:space="preserve">edificio Los Fundadores </w:t>
            </w:r>
            <w:r w:rsidR="0092307C" w:rsidRPr="00A51044">
              <w:rPr>
                <w:sz w:val="24"/>
                <w:szCs w:val="24"/>
                <w:lang w:val="es-419"/>
              </w:rPr>
              <w:t>, San   Salvador</w:t>
            </w:r>
          </w:p>
          <w:p w:rsidR="002C2C98" w:rsidRPr="00A51044" w:rsidRDefault="002C2C98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Tel.: 503-2275-8815, Fax: 503-2271-0759</w:t>
            </w:r>
          </w:p>
          <w:p w:rsidR="0092307C" w:rsidRPr="00A51044" w:rsidRDefault="00D45B31" w:rsidP="00DC47D7">
            <w:pPr>
              <w:pStyle w:val="OrganizacinUno"/>
              <w:spacing w:before="0" w:after="0" w:line="360" w:lineRule="auto"/>
              <w:ind w:right="0"/>
              <w:rPr>
                <w:color w:val="0070C0"/>
                <w:sz w:val="24"/>
                <w:szCs w:val="24"/>
                <w:u w:val="single"/>
                <w:lang w:val="es-419"/>
              </w:rPr>
            </w:pPr>
            <w:hyperlink r:id="rId23" w:history="1">
              <w:r w:rsidR="0092307C" w:rsidRPr="00A51044">
                <w:rPr>
                  <w:color w:val="0070C0"/>
                  <w:sz w:val="24"/>
                  <w:szCs w:val="24"/>
                  <w:u w:val="single"/>
                  <w:lang w:val="es-419"/>
                </w:rPr>
                <w:t>lnuila@utec.edu.sv</w:t>
              </w:r>
            </w:hyperlink>
            <w:r w:rsidR="00F064A8" w:rsidRPr="00A51044">
              <w:rPr>
                <w:color w:val="0070C0"/>
                <w:sz w:val="24"/>
                <w:szCs w:val="24"/>
                <w:u w:val="single"/>
                <w:lang w:val="es-419"/>
              </w:rPr>
              <w:t xml:space="preserve"> </w:t>
            </w:r>
          </w:p>
          <w:p w:rsidR="00F064A8" w:rsidRPr="00A51044" w:rsidRDefault="00F064A8" w:rsidP="00F064A8">
            <w:pPr>
              <w:rPr>
                <w:lang w:val="es-419"/>
              </w:rPr>
            </w:pPr>
          </w:p>
          <w:p w:rsidR="0092307C" w:rsidRPr="00A51044" w:rsidRDefault="00A51044" w:rsidP="00DC47D7">
            <w:pPr>
              <w:pStyle w:val="OrganizacinUno"/>
              <w:spacing w:before="0" w:after="0" w:line="360" w:lineRule="auto"/>
              <w:ind w:right="0"/>
              <w:rPr>
                <w:b/>
                <w:i/>
                <w:sz w:val="24"/>
                <w:szCs w:val="24"/>
                <w:lang w:val="es-419"/>
              </w:rPr>
            </w:pPr>
            <w:r>
              <w:rPr>
                <w:b/>
                <w:i/>
                <w:sz w:val="24"/>
                <w:szCs w:val="24"/>
                <w:lang w:val="es-419"/>
              </w:rPr>
              <w:t xml:space="preserve">Ingeniero </w:t>
            </w:r>
            <w:r w:rsidR="000C41B6" w:rsidRPr="00A51044">
              <w:rPr>
                <w:b/>
                <w:i/>
                <w:sz w:val="24"/>
                <w:szCs w:val="24"/>
                <w:lang w:val="es-419"/>
              </w:rPr>
              <w:t>Francisco Armando Zepeda</w:t>
            </w:r>
          </w:p>
          <w:p w:rsidR="00237F93" w:rsidRPr="00A51044" w:rsidRDefault="00237F93" w:rsidP="00237F93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 xml:space="preserve">Decano de la Facultad de Informática y Ciencias Aplicadas </w:t>
            </w:r>
          </w:p>
          <w:p w:rsidR="00237F93" w:rsidRPr="00A51044" w:rsidRDefault="00237F93" w:rsidP="00237F93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Primera calle Poniente y 19 avenida  Norte, edificio Gabriela Mistral, cuarto nivel, San   Salvador</w:t>
            </w:r>
          </w:p>
          <w:p w:rsidR="0092307C" w:rsidRPr="00A51044" w:rsidRDefault="0092307C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r w:rsidRPr="00A51044">
              <w:rPr>
                <w:sz w:val="24"/>
                <w:szCs w:val="24"/>
                <w:lang w:val="es-419"/>
              </w:rPr>
              <w:t>Tel.: 503-2275-8</w:t>
            </w:r>
            <w:r w:rsidR="00237F93" w:rsidRPr="00A51044">
              <w:rPr>
                <w:sz w:val="24"/>
                <w:szCs w:val="24"/>
                <w:lang w:val="es-419"/>
              </w:rPr>
              <w:t>860</w:t>
            </w:r>
          </w:p>
          <w:p w:rsidR="0092307C" w:rsidRPr="00A51044" w:rsidRDefault="00D45B31" w:rsidP="00DC47D7">
            <w:pPr>
              <w:pStyle w:val="OrganizacinUno"/>
              <w:spacing w:before="0" w:after="0" w:line="360" w:lineRule="auto"/>
              <w:ind w:right="0"/>
              <w:rPr>
                <w:sz w:val="24"/>
                <w:szCs w:val="24"/>
                <w:lang w:val="es-419"/>
              </w:rPr>
            </w:pPr>
            <w:hyperlink r:id="rId24" w:history="1">
              <w:r w:rsidR="00237F93" w:rsidRPr="00A51044">
                <w:rPr>
                  <w:color w:val="0070C0"/>
                  <w:sz w:val="22"/>
                  <w:lang w:val="es-419"/>
                </w:rPr>
                <w:t>francisco.zepda@utec.edu.sv</w:t>
              </w:r>
            </w:hyperlink>
            <w:r w:rsidR="00237F93" w:rsidRPr="00A51044">
              <w:rPr>
                <w:color w:val="0070C0"/>
                <w:sz w:val="28"/>
                <w:szCs w:val="24"/>
                <w:u w:val="single"/>
                <w:lang w:val="es-419"/>
              </w:rPr>
              <w:t xml:space="preserve"> </w:t>
            </w:r>
          </w:p>
        </w:tc>
      </w:tr>
    </w:tbl>
    <w:p w:rsidR="00727C4D" w:rsidRPr="00A51044" w:rsidRDefault="00727C4D" w:rsidP="008F3181">
      <w:pPr>
        <w:spacing w:line="360" w:lineRule="auto"/>
        <w:rPr>
          <w:sz w:val="24"/>
          <w:szCs w:val="24"/>
          <w:lang w:val="es-419"/>
        </w:rPr>
      </w:pPr>
    </w:p>
    <w:sectPr w:rsidR="00727C4D" w:rsidRPr="00A51044" w:rsidSect="0005552D">
      <w:headerReference w:type="default" r:id="rId25"/>
      <w:pgSz w:w="11907" w:h="16839" w:code="1"/>
      <w:pgMar w:top="1008" w:right="1627" w:bottom="1440" w:left="1642" w:header="720" w:footer="9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B31" w:rsidRDefault="00D45B31">
      <w:r>
        <w:separator/>
      </w:r>
    </w:p>
  </w:endnote>
  <w:endnote w:type="continuationSeparator" w:id="0">
    <w:p w:rsidR="00D45B31" w:rsidRDefault="00D4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B31" w:rsidRDefault="00D45B31">
      <w:r>
        <w:separator/>
      </w:r>
    </w:p>
  </w:footnote>
  <w:footnote w:type="continuationSeparator" w:id="0">
    <w:p w:rsidR="00D45B31" w:rsidRDefault="00D45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21" w:rsidRDefault="006204A5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3175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4009F"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400375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FA3B1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41C2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DA6B5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D803E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BEAEC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68D6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9E578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5244F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FCC0D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7831C7"/>
    <w:multiLevelType w:val="hybridMultilevel"/>
    <w:tmpl w:val="80163858"/>
    <w:lvl w:ilvl="0" w:tplc="06B4750A">
      <w:start w:val="1"/>
      <w:numFmt w:val="bullet"/>
      <w:pStyle w:val="Log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C2"/>
    <w:rsid w:val="000116DD"/>
    <w:rsid w:val="00025595"/>
    <w:rsid w:val="0005552D"/>
    <w:rsid w:val="000A07A2"/>
    <w:rsid w:val="000C41B6"/>
    <w:rsid w:val="000F1E02"/>
    <w:rsid w:val="000F5788"/>
    <w:rsid w:val="00100A30"/>
    <w:rsid w:val="001040EC"/>
    <w:rsid w:val="00142F93"/>
    <w:rsid w:val="00173F81"/>
    <w:rsid w:val="001E2BA7"/>
    <w:rsid w:val="001E7E1F"/>
    <w:rsid w:val="00234E84"/>
    <w:rsid w:val="00237F93"/>
    <w:rsid w:val="002C2C98"/>
    <w:rsid w:val="00303F77"/>
    <w:rsid w:val="003F0FE4"/>
    <w:rsid w:val="004144E4"/>
    <w:rsid w:val="00421574"/>
    <w:rsid w:val="00460B67"/>
    <w:rsid w:val="00502375"/>
    <w:rsid w:val="0053558B"/>
    <w:rsid w:val="00585F7D"/>
    <w:rsid w:val="0059563E"/>
    <w:rsid w:val="005C6B64"/>
    <w:rsid w:val="006036D1"/>
    <w:rsid w:val="006204A5"/>
    <w:rsid w:val="00642F76"/>
    <w:rsid w:val="00684B73"/>
    <w:rsid w:val="00692052"/>
    <w:rsid w:val="00693A87"/>
    <w:rsid w:val="006A207A"/>
    <w:rsid w:val="006A3A54"/>
    <w:rsid w:val="006B5B17"/>
    <w:rsid w:val="006F308C"/>
    <w:rsid w:val="006F3F68"/>
    <w:rsid w:val="007018C4"/>
    <w:rsid w:val="00727C4D"/>
    <w:rsid w:val="00747862"/>
    <w:rsid w:val="00805AF7"/>
    <w:rsid w:val="00832CC3"/>
    <w:rsid w:val="008730C4"/>
    <w:rsid w:val="008B1236"/>
    <w:rsid w:val="008F3181"/>
    <w:rsid w:val="00922883"/>
    <w:rsid w:val="0092307C"/>
    <w:rsid w:val="00974198"/>
    <w:rsid w:val="009E4A80"/>
    <w:rsid w:val="009E7AAD"/>
    <w:rsid w:val="00A2526F"/>
    <w:rsid w:val="00A51044"/>
    <w:rsid w:val="00A61221"/>
    <w:rsid w:val="00A92427"/>
    <w:rsid w:val="00AA3E06"/>
    <w:rsid w:val="00AC3579"/>
    <w:rsid w:val="00AE7971"/>
    <w:rsid w:val="00B155C2"/>
    <w:rsid w:val="00B84C34"/>
    <w:rsid w:val="00BC1D09"/>
    <w:rsid w:val="00BD0FE3"/>
    <w:rsid w:val="00C60412"/>
    <w:rsid w:val="00CC3CFE"/>
    <w:rsid w:val="00CC4355"/>
    <w:rsid w:val="00D23FE4"/>
    <w:rsid w:val="00D45B31"/>
    <w:rsid w:val="00DB6B38"/>
    <w:rsid w:val="00DC47D7"/>
    <w:rsid w:val="00DD0918"/>
    <w:rsid w:val="00E23FB1"/>
    <w:rsid w:val="00E93538"/>
    <w:rsid w:val="00F064A8"/>
    <w:rsid w:val="00FA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E505CE0-F833-44AF-B494-B7935D90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lang w:val="es-ES" w:eastAsia="en-US"/>
    </w:rPr>
  </w:style>
  <w:style w:type="paragraph" w:styleId="Ttulo1">
    <w:name w:val="heading 1"/>
    <w:basedOn w:val="Ttulo-base"/>
    <w:next w:val="Textoindependiente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Ttulo-base"/>
    <w:next w:val="Textoindependiente"/>
    <w:qFormat/>
    <w:pPr>
      <w:spacing w:before="220"/>
      <w:outlineLvl w:val="1"/>
    </w:pPr>
    <w:rPr>
      <w:b/>
    </w:rPr>
  </w:style>
  <w:style w:type="paragraph" w:styleId="Ttulo3">
    <w:name w:val="heading 3"/>
    <w:basedOn w:val="Ttulo-base"/>
    <w:next w:val="Textoindependiente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220"/>
      <w:outlineLvl w:val="3"/>
    </w:pPr>
    <w:rPr>
      <w:sz w:val="20"/>
    </w:rPr>
  </w:style>
  <w:style w:type="paragraph" w:styleId="Ttulo5">
    <w:name w:val="heading 5"/>
    <w:basedOn w:val="Ttulo-base"/>
    <w:next w:val="Textoindependiente"/>
    <w:qFormat/>
    <w:pPr>
      <w:outlineLvl w:val="4"/>
    </w:pPr>
  </w:style>
  <w:style w:type="paragraph" w:styleId="Ttulo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20" w:line="220" w:lineRule="atLeast"/>
      <w:ind w:right="-360"/>
    </w:pPr>
  </w:style>
  <w:style w:type="paragraph" w:customStyle="1" w:styleId="Logro">
    <w:name w:val="Logro"/>
    <w:basedOn w:val="Textoindependiente"/>
    <w:autoRedefine/>
    <w:rsid w:val="008F3181"/>
    <w:pPr>
      <w:numPr>
        <w:numId w:val="12"/>
      </w:numPr>
      <w:spacing w:after="0" w:line="360" w:lineRule="auto"/>
      <w:ind w:right="0"/>
    </w:pPr>
    <w:rPr>
      <w:rFonts w:ascii="Arial" w:hAnsi="Arial"/>
      <w:spacing w:val="-10"/>
      <w:sz w:val="24"/>
      <w:szCs w:val="24"/>
    </w:rPr>
  </w:style>
  <w:style w:type="paragraph" w:customStyle="1" w:styleId="Direccin1">
    <w:name w:val="Dirección 1"/>
    <w:basedOn w:val="Normal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pPr>
      <w:spacing w:line="200" w:lineRule="atLeast"/>
    </w:pPr>
    <w:rPr>
      <w:sz w:val="16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Organizacin">
    <w:name w:val="Organización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OrganizacinUno">
    <w:name w:val="Organización Uno"/>
    <w:basedOn w:val="Organizacin"/>
    <w:next w:val="Normal"/>
  </w:style>
  <w:style w:type="paragraph" w:styleId="Fecha">
    <w:name w:val="Date"/>
    <w:basedOn w:val="Textoindependiente"/>
    <w:pPr>
      <w:keepNext/>
    </w:pPr>
  </w:style>
  <w:style w:type="paragraph" w:customStyle="1" w:styleId="Ttulodeldocumento">
    <w:name w:val="Título del documento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nfasis">
    <w:name w:val="Emphasis"/>
    <w:qFormat/>
    <w:rPr>
      <w:rFonts w:ascii="Arial" w:hAnsi="Arial"/>
      <w:b/>
      <w:spacing w:val="-8"/>
      <w:sz w:val="18"/>
      <w:lang w:bidi="ar-SA"/>
    </w:rPr>
  </w:style>
  <w:style w:type="paragraph" w:customStyle="1" w:styleId="Encabezado-base">
    <w:name w:val="Encabezado - base"/>
    <w:basedOn w:val="Normal"/>
    <w:pPr>
      <w:ind w:right="-360"/>
    </w:pPr>
  </w:style>
  <w:style w:type="paragraph" w:styleId="Piedepgina">
    <w:name w:val="footer"/>
    <w:basedOn w:val="Encabezado-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Encabezado">
    <w:name w:val="header"/>
    <w:basedOn w:val="Encabezado-base"/>
    <w:pPr>
      <w:spacing w:line="220" w:lineRule="atLeast"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cin">
    <w:name w:val="Institución"/>
    <w:basedOn w:val="Normal"/>
    <w:next w:val="Logro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Profesin">
    <w:name w:val="Profesión"/>
    <w:basedOn w:val="Fuentedeprrafopredeter"/>
    <w:rPr>
      <w:lang w:val="es-ES" w:bidi="ar-SA"/>
    </w:rPr>
  </w:style>
  <w:style w:type="paragraph" w:customStyle="1" w:styleId="Puesto1">
    <w:name w:val="Puesto1"/>
    <w:next w:val="Logro"/>
    <w:pPr>
      <w:spacing w:after="40" w:line="220" w:lineRule="atLeast"/>
    </w:pPr>
    <w:rPr>
      <w:rFonts w:ascii="Arial" w:eastAsia="Times New Roman" w:hAnsi="Arial"/>
      <w:b/>
      <w:spacing w:val="-10"/>
      <w:lang w:val="es-ES" w:eastAsia="en-US"/>
    </w:rPr>
  </w:style>
  <w:style w:type="character" w:customStyle="1" w:styleId="Rtuloconnfasis">
    <w:name w:val="Rótulo con énfasis"/>
    <w:rPr>
      <w:rFonts w:ascii="Arial" w:hAnsi="Arial"/>
      <w:b/>
      <w:spacing w:val="-8"/>
      <w:sz w:val="18"/>
      <w:lang w:bidi="ar-SA"/>
    </w:rPr>
  </w:style>
  <w:style w:type="paragraph" w:customStyle="1" w:styleId="Nombre">
    <w:name w:val="Nombre"/>
    <w:basedOn w:val="Normal"/>
    <w:next w:val="Normal"/>
    <w:autoRedefine/>
    <w:rsid w:val="00AC3579"/>
    <w:pPr>
      <w:spacing w:line="360" w:lineRule="auto"/>
      <w:jc w:val="center"/>
    </w:pPr>
    <w:rPr>
      <w:b/>
      <w:spacing w:val="-15"/>
      <w:sz w:val="40"/>
      <w:szCs w:val="24"/>
    </w:rPr>
  </w:style>
  <w:style w:type="paragraph" w:customStyle="1" w:styleId="Sinttulo">
    <w:name w:val="Sin título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Textoindependiente"/>
    <w:pPr>
      <w:spacing w:before="220" w:after="220" w:line="220" w:lineRule="atLeast"/>
    </w:pPr>
  </w:style>
  <w:style w:type="character" w:styleId="Nmerodepgina">
    <w:name w:val="page number"/>
    <w:rPr>
      <w:rFonts w:ascii="Arial" w:hAnsi="Arial"/>
      <w:b/>
      <w:sz w:val="18"/>
      <w:lang w:bidi="ar-SA"/>
    </w:rPr>
  </w:style>
  <w:style w:type="paragraph" w:customStyle="1" w:styleId="Ttulodeseccin">
    <w:name w:val="Título de sección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ubttulodeseccin">
    <w:name w:val="Subtítulo de sección"/>
    <w:basedOn w:val="Ttulodeseccin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Informacinpersonal">
    <w:name w:val="Información personal"/>
    <w:basedOn w:val="Logro"/>
    <w:pPr>
      <w:spacing w:before="220"/>
    </w:pPr>
  </w:style>
  <w:style w:type="character" w:styleId="AcrnimoHTML">
    <w:name w:val="HTML Acronym"/>
    <w:basedOn w:val="Fuentedeprrafopredeter"/>
    <w:rPr>
      <w:lang w:val="es-ES" w:bidi="ar-SA"/>
    </w:rPr>
  </w:style>
  <w:style w:type="paragraph" w:styleId="Cierre">
    <w:name w:val="Closing"/>
    <w:basedOn w:val="Normal"/>
    <w:pPr>
      <w:ind w:left="4252"/>
    </w:pPr>
  </w:style>
  <w:style w:type="character" w:styleId="CitaHTML">
    <w:name w:val="HTML Cite"/>
    <w:rPr>
      <w:i/>
      <w:iCs/>
      <w:lang w:val="es-ES" w:bidi="ar-SA"/>
    </w:rPr>
  </w:style>
  <w:style w:type="character" w:styleId="CdigoHTML">
    <w:name w:val="HTML Code"/>
    <w:rPr>
      <w:rFonts w:ascii="Courier New" w:hAnsi="Courier New"/>
      <w:sz w:val="20"/>
      <w:szCs w:val="20"/>
      <w:lang w:val="es-ES" w:bidi="ar-SA"/>
    </w:r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character" w:styleId="DefinicinHTML">
    <w:name w:val="HTML Definition"/>
    <w:rPr>
      <w:i/>
      <w:iCs/>
      <w:lang w:val="es-ES" w:bidi="ar-SA"/>
    </w:r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rPr>
      <w:rFonts w:ascii="Courier New" w:hAnsi="Courier New"/>
      <w:lang w:val="es-ES" w:bidi="ar-SA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</w:style>
  <w:style w:type="paragraph" w:styleId="Descripcin">
    <w:name w:val="caption"/>
    <w:aliases w:val="Epígrafe"/>
    <w:basedOn w:val="Normal"/>
    <w:next w:val="Normal"/>
    <w:qFormat/>
    <w:pPr>
      <w:spacing w:before="120" w:after="120"/>
    </w:pPr>
    <w:rPr>
      <w:b/>
      <w:bCs/>
    </w:r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character" w:styleId="Hipervnculo">
    <w:name w:val="Hyperlink"/>
    <w:rPr>
      <w:color w:val="0000FF"/>
      <w:u w:val="single"/>
      <w:lang w:val="es-ES" w:bidi="ar-SA"/>
    </w:rPr>
  </w:style>
  <w:style w:type="character" w:styleId="Hipervnculovisitado">
    <w:name w:val="FollowedHyperlink"/>
    <w:rPr>
      <w:color w:val="800080"/>
      <w:u w:val="single"/>
      <w:lang w:val="es-ES" w:bidi="ar-SA"/>
    </w:rPr>
  </w:style>
  <w:style w:type="paragraph" w:styleId="HTMLconformatoprevio">
    <w:name w:val="HTML Preformatted"/>
    <w:basedOn w:val="Normal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2"/>
      </w:numPr>
    </w:pPr>
  </w:style>
  <w:style w:type="paragraph" w:styleId="Listaconnmeros2">
    <w:name w:val="List Number 2"/>
    <w:basedOn w:val="Normal"/>
    <w:pPr>
      <w:numPr>
        <w:numId w:val="3"/>
      </w:numPr>
    </w:pPr>
  </w:style>
  <w:style w:type="paragraph" w:styleId="Listaconnmeros3">
    <w:name w:val="List Number 3"/>
    <w:basedOn w:val="Normal"/>
    <w:pPr>
      <w:numPr>
        <w:numId w:val="4"/>
      </w:numPr>
    </w:pPr>
  </w:style>
  <w:style w:type="paragraph" w:styleId="Listaconnmeros4">
    <w:name w:val="List Number 4"/>
    <w:basedOn w:val="Normal"/>
    <w:pPr>
      <w:numPr>
        <w:numId w:val="5"/>
      </w:numPr>
    </w:pPr>
  </w:style>
  <w:style w:type="paragraph" w:styleId="Listaconnmeros5">
    <w:name w:val="List Number 5"/>
    <w:basedOn w:val="Normal"/>
    <w:pPr>
      <w:numPr>
        <w:numId w:val="6"/>
      </w:numPr>
    </w:pPr>
  </w:style>
  <w:style w:type="paragraph" w:styleId="Listaconvietas">
    <w:name w:val="List Bullet"/>
    <w:basedOn w:val="Normal"/>
    <w:autoRedefine/>
    <w:pPr>
      <w:numPr>
        <w:numId w:val="7"/>
      </w:numPr>
    </w:pPr>
  </w:style>
  <w:style w:type="paragraph" w:styleId="Listaconvietas2">
    <w:name w:val="List Bullet 2"/>
    <w:basedOn w:val="Normal"/>
    <w:autoRedefine/>
    <w:pPr>
      <w:numPr>
        <w:numId w:val="8"/>
      </w:numPr>
    </w:pPr>
  </w:style>
  <w:style w:type="paragraph" w:styleId="Listaconvietas3">
    <w:name w:val="List Bullet 3"/>
    <w:basedOn w:val="Normal"/>
    <w:autoRedefine/>
    <w:pPr>
      <w:numPr>
        <w:numId w:val="9"/>
      </w:numPr>
    </w:pPr>
  </w:style>
  <w:style w:type="paragraph" w:styleId="Listaconvietas4">
    <w:name w:val="List Bullet 4"/>
    <w:basedOn w:val="Normal"/>
    <w:autoRedefine/>
    <w:pPr>
      <w:numPr>
        <w:numId w:val="10"/>
      </w:numPr>
    </w:pPr>
  </w:style>
  <w:style w:type="paragraph" w:styleId="Listaconvietas5">
    <w:name w:val="List Bullet 5"/>
    <w:basedOn w:val="Normal"/>
    <w:autoRedefine/>
    <w:pPr>
      <w:numPr>
        <w:numId w:val="11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Pr>
      <w:rFonts w:ascii="Courier New" w:hAnsi="Courier New"/>
      <w:sz w:val="20"/>
      <w:szCs w:val="20"/>
      <w:lang w:val="es-ES" w:bidi="ar-SA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Nmerodelnea">
    <w:name w:val="line number"/>
    <w:basedOn w:val="Fuentedeprrafopredeter"/>
    <w:rPr>
      <w:lang w:val="es-ES" w:bidi="ar-SA"/>
    </w:rPr>
  </w:style>
  <w:style w:type="character" w:styleId="Refdecomentario">
    <w:name w:val="annotation reference"/>
    <w:semiHidden/>
    <w:rPr>
      <w:sz w:val="16"/>
      <w:szCs w:val="16"/>
      <w:lang w:val="es-ES" w:bidi="ar-SA"/>
    </w:rPr>
  </w:style>
  <w:style w:type="character" w:styleId="Refdenotaalfinal">
    <w:name w:val="endnote reference"/>
    <w:semiHidden/>
    <w:rPr>
      <w:vertAlign w:val="superscript"/>
      <w:lang w:val="es-ES" w:bidi="ar-SA"/>
    </w:rPr>
  </w:style>
  <w:style w:type="character" w:styleId="Refdenotaalpie">
    <w:name w:val="footnote reference"/>
    <w:semiHidden/>
    <w:rPr>
      <w:vertAlign w:val="superscript"/>
      <w:lang w:val="es-ES" w:bidi="ar-SA"/>
    </w:rPr>
  </w:style>
  <w:style w:type="paragraph" w:styleId="Remitedesobre">
    <w:name w:val="envelope return"/>
    <w:basedOn w:val="Normal"/>
    <w:rPr>
      <w:rFonts w:ascii="Arial" w:hAnsi="Arial" w:cs="Arial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TecladoHTML">
    <w:name w:val="HTML Keyboard"/>
    <w:rPr>
      <w:rFonts w:ascii="Courier New" w:hAnsi="Courier New"/>
      <w:sz w:val="20"/>
      <w:szCs w:val="20"/>
      <w:lang w:val="es-ES" w:bidi="ar-SA"/>
    </w:rPr>
  </w:style>
  <w:style w:type="paragraph" w:styleId="Textocomentario">
    <w:name w:val="annotation text"/>
    <w:basedOn w:val="Normal"/>
    <w:semiHidden/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character" w:styleId="Textoennegrita">
    <w:name w:val="Strong"/>
    <w:qFormat/>
    <w:rPr>
      <w:b/>
      <w:bCs/>
      <w:lang w:val="es-ES" w:bidi="ar-SA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 w:line="240" w:lineRule="auto"/>
      <w:ind w:right="0" w:firstLine="210"/>
    </w:pPr>
  </w:style>
  <w:style w:type="paragraph" w:styleId="Textoindependienteprimerasangra2">
    <w:name w:val="Body Text First Indent 2"/>
    <w:basedOn w:val="Sangradetextonormal"/>
    <w:pPr>
      <w:spacing w:after="120" w:line="240" w:lineRule="auto"/>
      <w:ind w:left="283" w:right="0"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n-US"/>
    </w:rPr>
  </w:style>
  <w:style w:type="paragraph" w:styleId="Textonotaalfinal">
    <w:name w:val="endnote text"/>
    <w:basedOn w:val="Normal"/>
    <w:semiHidden/>
  </w:style>
  <w:style w:type="paragraph" w:styleId="Textonotapie">
    <w:name w:val="footnote text"/>
    <w:basedOn w:val="Normal"/>
    <w:semiHidden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Puesto">
    <w:name w:val="Title"/>
    <w:aliases w:val="Títul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character" w:styleId="VariableHTML">
    <w:name w:val="HTML Variable"/>
    <w:rPr>
      <w:i/>
      <w:iCs/>
      <w:lang w:val="es-ES" w:bidi="ar-SA"/>
    </w:rPr>
  </w:style>
  <w:style w:type="paragraph" w:styleId="Textodeglobo">
    <w:name w:val="Balloon Text"/>
    <w:basedOn w:val="Normal"/>
    <w:link w:val="TextodegloboCar"/>
    <w:rsid w:val="00F064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064A8"/>
    <w:rPr>
      <w:rFonts w:ascii="Segoe UI" w:eastAsia="Times New Roman" w:hAnsi="Segoe UI" w:cs="Segoe UI"/>
      <w:sz w:val="18"/>
      <w:szCs w:val="18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olfoaraujo.com" TargetMode="External"/><Relationship Id="rId13" Type="http://schemas.openxmlformats.org/officeDocument/2006/relationships/hyperlink" Target="http://www.utec.edu.sv" TargetMode="External"/><Relationship Id="rId18" Type="http://schemas.openxmlformats.org/officeDocument/2006/relationships/hyperlink" Target="https://unimooc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executrain.com.sv/" TargetMode="External"/><Relationship Id="rId7" Type="http://schemas.openxmlformats.org/officeDocument/2006/relationships/hyperlink" Target="adolfo.araujo@mail.utec.edu.sv" TargetMode="External"/><Relationship Id="rId12" Type="http://schemas.openxmlformats.org/officeDocument/2006/relationships/hyperlink" Target="http://www.utec.edu.sv" TargetMode="External"/><Relationship Id="rId17" Type="http://schemas.openxmlformats.org/officeDocument/2006/relationships/hyperlink" Target="https://www.ogpi.ua.es/cursos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utec.edu.sv" TargetMode="External"/><Relationship Id="rId20" Type="http://schemas.openxmlformats.org/officeDocument/2006/relationships/hyperlink" Target="http://www.incae.ac.cr/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mailto:francisco.zepda@utec.edu.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tec.edu.sv" TargetMode="External"/><Relationship Id="rId23" Type="http://schemas.openxmlformats.org/officeDocument/2006/relationships/hyperlink" Target="mailto:lnuila@utec.edu.sv" TargetMode="External"/><Relationship Id="rId10" Type="http://schemas.openxmlformats.org/officeDocument/2006/relationships/hyperlink" Target="https://www.facebook.com/AdolfoJAraujoJ" TargetMode="External"/><Relationship Id="rId19" Type="http://schemas.openxmlformats.org/officeDocument/2006/relationships/hyperlink" Target="http://www.amschool.edu.sv/Extension/eax(eng)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itter.com/ajaraujo" TargetMode="External"/><Relationship Id="rId14" Type="http://schemas.openxmlformats.org/officeDocument/2006/relationships/hyperlink" Target="http://www.uc3m.es" TargetMode="External"/><Relationship Id="rId22" Type="http://schemas.openxmlformats.org/officeDocument/2006/relationships/hyperlink" Target="http://www.fiu.edu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jaraujo\LOCALS~1\Temp\TCD2FE.tmp\Curriculum%20vita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</Template>
  <TotalTime>19</TotalTime>
  <Pages>5</Pages>
  <Words>931</Words>
  <Characters>5123</Characters>
  <Application>Microsoft Office Word</Application>
  <DocSecurity>0</DocSecurity>
  <PresentationFormat/>
  <Lines>42</Lines>
  <Paragraphs>12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Colonia Libertad pasaje Venezuela No</vt:lpstr>
    </vt:vector>
  </TitlesOfParts>
  <Company>Microsoft Corporation</Company>
  <LinksUpToDate>false</LinksUpToDate>
  <CharactersWithSpaces>6042</CharactersWithSpaces>
  <SharedDoc>false</SharedDoc>
  <HLinks>
    <vt:vector size="78" baseType="variant">
      <vt:variant>
        <vt:i4>6750224</vt:i4>
      </vt:variant>
      <vt:variant>
        <vt:i4>36</vt:i4>
      </vt:variant>
      <vt:variant>
        <vt:i4>0</vt:i4>
      </vt:variant>
      <vt:variant>
        <vt:i4>5</vt:i4>
      </vt:variant>
      <vt:variant>
        <vt:lpwstr>mailto:fzepeda@utec.edu.sv</vt:lpwstr>
      </vt:variant>
      <vt:variant>
        <vt:lpwstr/>
      </vt:variant>
      <vt:variant>
        <vt:i4>2293848</vt:i4>
      </vt:variant>
      <vt:variant>
        <vt:i4>33</vt:i4>
      </vt:variant>
      <vt:variant>
        <vt:i4>0</vt:i4>
      </vt:variant>
      <vt:variant>
        <vt:i4>5</vt:i4>
      </vt:variant>
      <vt:variant>
        <vt:lpwstr>mailto:lnuila@utec.edu.sv</vt:lpwstr>
      </vt:variant>
      <vt:variant>
        <vt:lpwstr/>
      </vt:variant>
      <vt:variant>
        <vt:i4>2621555</vt:i4>
      </vt:variant>
      <vt:variant>
        <vt:i4>30</vt:i4>
      </vt:variant>
      <vt:variant>
        <vt:i4>0</vt:i4>
      </vt:variant>
      <vt:variant>
        <vt:i4>5</vt:i4>
      </vt:variant>
      <vt:variant>
        <vt:lpwstr>http://www.fiu.edu/</vt:lpwstr>
      </vt:variant>
      <vt:variant>
        <vt:lpwstr/>
      </vt:variant>
      <vt:variant>
        <vt:i4>6029389</vt:i4>
      </vt:variant>
      <vt:variant>
        <vt:i4>27</vt:i4>
      </vt:variant>
      <vt:variant>
        <vt:i4>0</vt:i4>
      </vt:variant>
      <vt:variant>
        <vt:i4>5</vt:i4>
      </vt:variant>
      <vt:variant>
        <vt:lpwstr>http://www.executrain.com.sv/</vt:lpwstr>
      </vt:variant>
      <vt:variant>
        <vt:lpwstr/>
      </vt:variant>
      <vt:variant>
        <vt:i4>3342381</vt:i4>
      </vt:variant>
      <vt:variant>
        <vt:i4>24</vt:i4>
      </vt:variant>
      <vt:variant>
        <vt:i4>0</vt:i4>
      </vt:variant>
      <vt:variant>
        <vt:i4>5</vt:i4>
      </vt:variant>
      <vt:variant>
        <vt:lpwstr>http://www.incae.ac.cr/ES/</vt:lpwstr>
      </vt:variant>
      <vt:variant>
        <vt:lpwstr/>
      </vt:variant>
      <vt:variant>
        <vt:i4>1114201</vt:i4>
      </vt:variant>
      <vt:variant>
        <vt:i4>21</vt:i4>
      </vt:variant>
      <vt:variant>
        <vt:i4>0</vt:i4>
      </vt:variant>
      <vt:variant>
        <vt:i4>5</vt:i4>
      </vt:variant>
      <vt:variant>
        <vt:lpwstr>http://www.amschool.edu.sv/Extension/eax(eng).htm</vt:lpwstr>
      </vt:variant>
      <vt:variant>
        <vt:lpwstr/>
      </vt:variant>
      <vt:variant>
        <vt:i4>2687012</vt:i4>
      </vt:variant>
      <vt:variant>
        <vt:i4>18</vt:i4>
      </vt:variant>
      <vt:variant>
        <vt:i4>0</vt:i4>
      </vt:variant>
      <vt:variant>
        <vt:i4>5</vt:i4>
      </vt:variant>
      <vt:variant>
        <vt:lpwstr>http://www.utec.edu.sv/</vt:lpwstr>
      </vt:variant>
      <vt:variant>
        <vt:lpwstr/>
      </vt:variant>
      <vt:variant>
        <vt:i4>2687012</vt:i4>
      </vt:variant>
      <vt:variant>
        <vt:i4>15</vt:i4>
      </vt:variant>
      <vt:variant>
        <vt:i4>0</vt:i4>
      </vt:variant>
      <vt:variant>
        <vt:i4>5</vt:i4>
      </vt:variant>
      <vt:variant>
        <vt:lpwstr>http://www.utec.edu.sv/</vt:lpwstr>
      </vt:variant>
      <vt:variant>
        <vt:lpwstr/>
      </vt:variant>
      <vt:variant>
        <vt:i4>3145787</vt:i4>
      </vt:variant>
      <vt:variant>
        <vt:i4>12</vt:i4>
      </vt:variant>
      <vt:variant>
        <vt:i4>0</vt:i4>
      </vt:variant>
      <vt:variant>
        <vt:i4>5</vt:i4>
      </vt:variant>
      <vt:variant>
        <vt:lpwstr>http://www.uc3m.es/</vt:lpwstr>
      </vt:variant>
      <vt:variant>
        <vt:lpwstr/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http://www.utec.edu.sv/</vt:lpwstr>
      </vt:variant>
      <vt:variant>
        <vt:lpwstr/>
      </vt:variant>
      <vt:variant>
        <vt:i4>2687012</vt:i4>
      </vt:variant>
      <vt:variant>
        <vt:i4>6</vt:i4>
      </vt:variant>
      <vt:variant>
        <vt:i4>0</vt:i4>
      </vt:variant>
      <vt:variant>
        <vt:i4>5</vt:i4>
      </vt:variant>
      <vt:variant>
        <vt:lpwstr>http://www.utec.edu.sv/</vt:lpwstr>
      </vt:variant>
      <vt:variant>
        <vt:lpwstr/>
      </vt:variant>
      <vt:variant>
        <vt:i4>5111923</vt:i4>
      </vt:variant>
      <vt:variant>
        <vt:i4>3</vt:i4>
      </vt:variant>
      <vt:variant>
        <vt:i4>0</vt:i4>
      </vt:variant>
      <vt:variant>
        <vt:i4>5</vt:i4>
      </vt:variant>
      <vt:variant>
        <vt:lpwstr>mailto:adolfo.araujo@utec.edu.sv</vt:lpwstr>
      </vt:variant>
      <vt:variant>
        <vt:lpwstr/>
      </vt:variant>
      <vt:variant>
        <vt:i4>7077953</vt:i4>
      </vt:variant>
      <vt:variant>
        <vt:i4>0</vt:i4>
      </vt:variant>
      <vt:variant>
        <vt:i4>0</vt:i4>
      </vt:variant>
      <vt:variant>
        <vt:i4>5</vt:i4>
      </vt:variant>
      <vt:variant>
        <vt:lpwstr>mailto:ajaraujo@gmail.com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Colonia Libertad pasaje Venezuela No</dc:title>
  <dc:subject/>
  <dc:creator>adolfo</dc:creator>
  <cp:keywords/>
  <dc:description/>
  <cp:lastModifiedBy>ADOLFO  JOSE        ARAUJO  JAIMES</cp:lastModifiedBy>
  <cp:revision>3</cp:revision>
  <cp:lastPrinted>2019-03-25T17:59:00Z</cp:lastPrinted>
  <dcterms:created xsi:type="dcterms:W3CDTF">2020-06-28T01:57:00Z</dcterms:created>
  <dcterms:modified xsi:type="dcterms:W3CDTF">2020-06-28T03:39:00Z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TC010456143082</vt:lpwstr>
  </property>
</Properties>
</file>